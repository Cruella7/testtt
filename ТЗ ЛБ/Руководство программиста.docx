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D801" w14:textId="77777777" w:rsidR="00D36F80" w:rsidRDefault="00D36F80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14E056DD" w14:textId="77777777" w:rsidR="00D36F80" w:rsidRDefault="00D36F8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D36F80" w14:paraId="76DCFE05" w14:textId="77777777">
        <w:tc>
          <w:tcPr>
            <w:tcW w:w="3600" w:type="dxa"/>
          </w:tcPr>
          <w:p w14:paraId="7D710E1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537405B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63ACCA62" w14:textId="77777777" w:rsidR="00D36F80" w:rsidRDefault="006B15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D36F80" w14:paraId="14687466" w14:textId="77777777">
        <w:tc>
          <w:tcPr>
            <w:tcW w:w="3600" w:type="dxa"/>
            <w:vAlign w:val="center"/>
          </w:tcPr>
          <w:p w14:paraId="1709FFA7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75A16AA1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C848ED6" w14:textId="77777777" w:rsidR="00D36F80" w:rsidRDefault="006B154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D36F80" w14:paraId="3C54FB66" w14:textId="77777777">
        <w:trPr>
          <w:trHeight w:val="457"/>
        </w:trPr>
        <w:tc>
          <w:tcPr>
            <w:tcW w:w="3600" w:type="dxa"/>
            <w:vAlign w:val="center"/>
          </w:tcPr>
          <w:p w14:paraId="06461991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4A4F7F1B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6CC07D2" w14:textId="77777777" w:rsidR="00D36F80" w:rsidRDefault="006B15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D36F80" w14:paraId="4908FEB7" w14:textId="77777777">
        <w:trPr>
          <w:trHeight w:val="519"/>
        </w:trPr>
        <w:tc>
          <w:tcPr>
            <w:tcW w:w="3600" w:type="dxa"/>
            <w:vAlign w:val="center"/>
          </w:tcPr>
          <w:p w14:paraId="233D586A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375A49E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338E729" w14:textId="77777777" w:rsidR="00D36F80" w:rsidRDefault="006B15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</w:tbl>
    <w:p w14:paraId="79207EC1" w14:textId="77777777" w:rsidR="00D36F80" w:rsidRDefault="00D36F80">
      <w:pPr>
        <w:jc w:val="center"/>
        <w:rPr>
          <w:b/>
          <w:bCs/>
          <w:sz w:val="28"/>
        </w:rPr>
      </w:pPr>
    </w:p>
    <w:p w14:paraId="6EABAEDE" w14:textId="77777777" w:rsidR="00D36F80" w:rsidRDefault="00D36F80">
      <w:pPr>
        <w:jc w:val="center"/>
        <w:rPr>
          <w:b/>
          <w:bCs/>
          <w:sz w:val="28"/>
        </w:rPr>
      </w:pPr>
    </w:p>
    <w:p w14:paraId="4B60651F" w14:textId="77777777" w:rsidR="00D36F80" w:rsidRDefault="00D36F80">
      <w:pPr>
        <w:jc w:val="center"/>
        <w:rPr>
          <w:b/>
          <w:bCs/>
          <w:sz w:val="28"/>
        </w:rPr>
      </w:pPr>
    </w:p>
    <w:p w14:paraId="4C143472" w14:textId="77777777" w:rsidR="00D36F80" w:rsidRDefault="00D36F80">
      <w:pPr>
        <w:jc w:val="center"/>
        <w:rPr>
          <w:b/>
          <w:bCs/>
          <w:sz w:val="28"/>
        </w:rPr>
      </w:pPr>
    </w:p>
    <w:p w14:paraId="3E2CDF9E" w14:textId="77777777" w:rsidR="00D36F80" w:rsidRDefault="00D36F80">
      <w:pPr>
        <w:jc w:val="center"/>
        <w:rPr>
          <w:b/>
          <w:bCs/>
          <w:sz w:val="28"/>
        </w:rPr>
      </w:pPr>
    </w:p>
    <w:p w14:paraId="5A8B80F2" w14:textId="77777777" w:rsidR="00D36F80" w:rsidRDefault="00D36F80">
      <w:pPr>
        <w:jc w:val="center"/>
        <w:rPr>
          <w:b/>
          <w:bCs/>
        </w:rPr>
      </w:pPr>
    </w:p>
    <w:p w14:paraId="34DEA7DF" w14:textId="77777777" w:rsidR="00D36F80" w:rsidRDefault="00D36F80">
      <w:pPr>
        <w:jc w:val="center"/>
        <w:rPr>
          <w:b/>
          <w:bCs/>
        </w:rPr>
      </w:pPr>
    </w:p>
    <w:p w14:paraId="5CDAD553" w14:textId="77777777" w:rsidR="00D36F80" w:rsidRDefault="00D36F80">
      <w:pPr>
        <w:jc w:val="center"/>
        <w:rPr>
          <w:b/>
          <w:bCs/>
        </w:rPr>
      </w:pPr>
    </w:p>
    <w:p w14:paraId="5236BDA6" w14:textId="77777777" w:rsidR="00D36F80" w:rsidRDefault="00D36F80">
      <w:pPr>
        <w:jc w:val="center"/>
        <w:rPr>
          <w:b/>
          <w:bCs/>
        </w:rPr>
      </w:pPr>
    </w:p>
    <w:p w14:paraId="191663BF" w14:textId="0400731D" w:rsidR="00D36F80" w:rsidRPr="00FE3484" w:rsidRDefault="00953D4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Компания</w:t>
      </w:r>
      <w:r w:rsidR="006B1541">
        <w:rPr>
          <w:b/>
          <w:bCs/>
          <w:caps/>
          <w:sz w:val="32"/>
        </w:rPr>
        <w:t xml:space="preserve"> </w:t>
      </w:r>
      <w:r w:rsidR="00FE3484">
        <w:rPr>
          <w:b/>
          <w:bCs/>
          <w:caps/>
          <w:sz w:val="32"/>
        </w:rPr>
        <w:t>по разработке видеоигр «</w:t>
      </w:r>
      <w:r w:rsidR="00FE3484">
        <w:rPr>
          <w:b/>
          <w:bCs/>
          <w:caps/>
          <w:sz w:val="32"/>
          <w:lang w:val="en-US"/>
        </w:rPr>
        <w:t>GameSSS</w:t>
      </w:r>
      <w:r w:rsidR="00FE3484">
        <w:rPr>
          <w:b/>
          <w:bCs/>
          <w:caps/>
          <w:sz w:val="32"/>
        </w:rPr>
        <w:t>»</w:t>
      </w:r>
    </w:p>
    <w:p w14:paraId="0AFD5315" w14:textId="77777777" w:rsidR="00D36F80" w:rsidRDefault="00D36F80">
      <w:pPr>
        <w:jc w:val="center"/>
        <w:rPr>
          <w:b/>
          <w:bCs/>
          <w:caps/>
          <w:sz w:val="28"/>
        </w:rPr>
      </w:pPr>
    </w:p>
    <w:p w14:paraId="3369050D" w14:textId="77777777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14:paraId="5EF394F2" w14:textId="77777777" w:rsidR="00D36F80" w:rsidRDefault="00D36F80">
      <w:pPr>
        <w:rPr>
          <w:b/>
          <w:bCs/>
          <w:sz w:val="28"/>
        </w:rPr>
      </w:pPr>
    </w:p>
    <w:p w14:paraId="41A5DDDB" w14:textId="4AA15A1A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33D0183" w14:textId="77777777" w:rsidR="00D36F80" w:rsidRDefault="006B1541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266FC819" w14:textId="77777777" w:rsidR="00D36F80" w:rsidRDefault="006B1541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295C21D4" w14:textId="6D1A263F" w:rsidR="00D36F80" w:rsidRDefault="00770824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2B9D94" wp14:editId="2880B7DB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3290C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98C5D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A302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C8A2B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DE6C9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B9D94"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0F63290C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5998C5D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5DFA302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45AC8A2B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C3DE6C9" w14:textId="77777777" w:rsidR="00D36F80" w:rsidRDefault="006B15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8A8513" w14:textId="77777777" w:rsidR="00D36F80" w:rsidRDefault="00D36F80">
      <w:pPr>
        <w:jc w:val="center"/>
        <w:rPr>
          <w:b/>
          <w:bCs/>
          <w:sz w:val="32"/>
        </w:rPr>
      </w:pPr>
    </w:p>
    <w:p w14:paraId="3320198C" w14:textId="77777777" w:rsidR="00D36F80" w:rsidRDefault="00D36F8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3"/>
        <w:gridCol w:w="1827"/>
        <w:gridCol w:w="3637"/>
      </w:tblGrid>
      <w:tr w:rsidR="00D36F80" w14:paraId="6E8D9F44" w14:textId="77777777" w:rsidTr="00E00D7B">
        <w:tc>
          <w:tcPr>
            <w:tcW w:w="3443" w:type="dxa"/>
            <w:vAlign w:val="center"/>
          </w:tcPr>
          <w:p w14:paraId="7180DC0F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787213C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612E952" w14:textId="2B6AC1A2" w:rsidR="00D36F80" w:rsidRDefault="00D36F80" w:rsidP="00E348C1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D36F80" w14:paraId="7C2A513B" w14:textId="77777777" w:rsidTr="00E00D7B">
        <w:tc>
          <w:tcPr>
            <w:tcW w:w="3443" w:type="dxa"/>
            <w:vAlign w:val="center"/>
          </w:tcPr>
          <w:p w14:paraId="4A23E18C" w14:textId="77777777" w:rsidR="00D36F80" w:rsidRDefault="00D36F8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D909CC9" w14:textId="77777777" w:rsidR="00D36F80" w:rsidRDefault="00D36F8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FDBBE90" w14:textId="3D0CDA12" w:rsidR="00D36F80" w:rsidRDefault="00D36F80" w:rsidP="00FE3484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E00D7B" w14:paraId="4353A975" w14:textId="77777777" w:rsidTr="00E00D7B">
        <w:trPr>
          <w:trHeight w:val="513"/>
        </w:trPr>
        <w:tc>
          <w:tcPr>
            <w:tcW w:w="3443" w:type="dxa"/>
            <w:vAlign w:val="center"/>
          </w:tcPr>
          <w:p w14:paraId="7E7B4A1A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AD6C972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7CFAF9F2" w14:textId="640A98D9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E00D7B" w14:paraId="67380E37" w14:textId="77777777" w:rsidTr="00E00D7B">
        <w:trPr>
          <w:trHeight w:val="142"/>
        </w:trPr>
        <w:tc>
          <w:tcPr>
            <w:tcW w:w="3443" w:type="dxa"/>
            <w:vAlign w:val="center"/>
          </w:tcPr>
          <w:p w14:paraId="7B98C0BF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E275806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668A2BD" w14:textId="7D3BD4DC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E00D7B" w14:paraId="2A65C448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6C8640D9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572C21C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4E8DA0FC" w14:textId="7B61F8D3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E00D7B" w14:paraId="34442778" w14:textId="77777777" w:rsidTr="00E00D7B">
        <w:tc>
          <w:tcPr>
            <w:tcW w:w="3443" w:type="dxa"/>
            <w:vAlign w:val="center"/>
          </w:tcPr>
          <w:p w14:paraId="1D27C4BE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9B3648C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12251931" w14:textId="54AFCEC1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E00D7B" w14:paraId="059FFD17" w14:textId="77777777" w:rsidTr="00E00D7B">
        <w:tc>
          <w:tcPr>
            <w:tcW w:w="3443" w:type="dxa"/>
            <w:vAlign w:val="center"/>
          </w:tcPr>
          <w:p w14:paraId="35AB090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7D87051F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3FDC6874" w14:textId="779BA923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E00D7B" w14:paraId="3CA425AB" w14:textId="77777777" w:rsidTr="00E00D7B">
        <w:trPr>
          <w:trHeight w:val="468"/>
        </w:trPr>
        <w:tc>
          <w:tcPr>
            <w:tcW w:w="3443" w:type="dxa"/>
            <w:vAlign w:val="center"/>
          </w:tcPr>
          <w:p w14:paraId="65BD11C0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15EEE02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51DD94D9" w14:textId="6C828E3B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E00D7B" w14:paraId="00E98640" w14:textId="77777777" w:rsidTr="00E00D7B">
        <w:tc>
          <w:tcPr>
            <w:tcW w:w="3443" w:type="dxa"/>
            <w:vAlign w:val="center"/>
          </w:tcPr>
          <w:p w14:paraId="0045ECFD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15A14D8D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6828D112" w14:textId="06E970D2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E00D7B" w14:paraId="185B3BC1" w14:textId="77777777" w:rsidTr="00E00D7B">
        <w:trPr>
          <w:trHeight w:hRule="exact" w:val="567"/>
        </w:trPr>
        <w:tc>
          <w:tcPr>
            <w:tcW w:w="3443" w:type="dxa"/>
            <w:vAlign w:val="center"/>
          </w:tcPr>
          <w:p w14:paraId="19D001B8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5BDEB9B9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A87D74C" w14:textId="4499E548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E00D7B" w14:paraId="68C15300" w14:textId="77777777" w:rsidTr="00E00D7B">
        <w:tc>
          <w:tcPr>
            <w:tcW w:w="3443" w:type="dxa"/>
            <w:vAlign w:val="center"/>
          </w:tcPr>
          <w:p w14:paraId="7F1016FA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274E7A0B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8ACD057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E00D7B" w14:paraId="1CEA25FF" w14:textId="77777777" w:rsidTr="00E00D7B">
        <w:tc>
          <w:tcPr>
            <w:tcW w:w="3443" w:type="dxa"/>
            <w:vAlign w:val="center"/>
          </w:tcPr>
          <w:p w14:paraId="5B9A0615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EE840BA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6F07E507" w14:textId="7CC1B85B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Арутюнян С.К. </w:t>
            </w:r>
          </w:p>
        </w:tc>
      </w:tr>
      <w:tr w:rsidR="00E00D7B" w14:paraId="4B368111" w14:textId="77777777" w:rsidTr="00E00D7B">
        <w:trPr>
          <w:trHeight w:val="442"/>
        </w:trPr>
        <w:tc>
          <w:tcPr>
            <w:tcW w:w="3443" w:type="dxa"/>
            <w:vAlign w:val="center"/>
          </w:tcPr>
          <w:p w14:paraId="5DC06334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38AAAB3E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06782BD7" w14:textId="10BA8A09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“ </w:t>
            </w:r>
            <w:proofErr w:type="gramStart"/>
            <w:r>
              <w:rPr>
                <w:sz w:val="28"/>
              </w:rPr>
              <w:t>7 ”</w:t>
            </w:r>
            <w:proofErr w:type="gramEnd"/>
            <w:r>
              <w:rPr>
                <w:sz w:val="28"/>
              </w:rPr>
              <w:t xml:space="preserve"> ноября 2023</w:t>
            </w:r>
          </w:p>
        </w:tc>
      </w:tr>
      <w:tr w:rsidR="00E00D7B" w14:paraId="44F28D7B" w14:textId="77777777" w:rsidTr="00E00D7B">
        <w:trPr>
          <w:trHeight w:val="439"/>
        </w:trPr>
        <w:tc>
          <w:tcPr>
            <w:tcW w:w="3443" w:type="dxa"/>
            <w:vAlign w:val="center"/>
          </w:tcPr>
          <w:p w14:paraId="0502383B" w14:textId="77777777" w:rsidR="00E00D7B" w:rsidRDefault="00E00D7B" w:rsidP="00E00D7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27" w:type="dxa"/>
            <w:vAlign w:val="center"/>
          </w:tcPr>
          <w:p w14:paraId="4133D4C0" w14:textId="77777777" w:rsidR="00E00D7B" w:rsidRDefault="00E00D7B" w:rsidP="00E00D7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37" w:type="dxa"/>
            <w:vAlign w:val="center"/>
          </w:tcPr>
          <w:p w14:paraId="7C758EC1" w14:textId="60D031F7" w:rsidR="00E00D7B" w:rsidRDefault="00E00D7B" w:rsidP="00E00D7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Арутюнян С.К. </w:t>
            </w:r>
          </w:p>
        </w:tc>
      </w:tr>
    </w:tbl>
    <w:p w14:paraId="282A7BD4" w14:textId="77777777" w:rsidR="00D36F80" w:rsidRDefault="00D36F80">
      <w:pPr>
        <w:rPr>
          <w:b/>
          <w:bCs/>
          <w:sz w:val="32"/>
          <w:szCs w:val="32"/>
        </w:rPr>
      </w:pPr>
    </w:p>
    <w:p w14:paraId="00DD4D2F" w14:textId="77777777" w:rsidR="00D36F80" w:rsidRDefault="00D36F80">
      <w:pPr>
        <w:rPr>
          <w:b/>
          <w:bCs/>
          <w:sz w:val="32"/>
          <w:szCs w:val="32"/>
        </w:rPr>
        <w:sectPr w:rsidR="00D36F8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4E6BD65" w14:textId="77777777" w:rsidR="00D36F80" w:rsidRDefault="00D36F80">
      <w:pPr>
        <w:rPr>
          <w:b/>
          <w:bCs/>
          <w:sz w:val="32"/>
          <w:szCs w:val="32"/>
        </w:rPr>
      </w:pPr>
    </w:p>
    <w:p w14:paraId="62FCA3CE" w14:textId="77777777" w:rsidR="00D36F80" w:rsidRDefault="006B1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11251285" w14:textId="77777777" w:rsidR="00D36F80" w:rsidRDefault="006B154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56443562" w14:textId="77777777" w:rsidR="00D36F80" w:rsidRDefault="006B154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777C3A" w:rsidRPr="00777C3A">
        <w:rPr>
          <w:sz w:val="28"/>
        </w:rPr>
        <w:t>А.В.00001-01 33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11C0CBD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C59C044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31C88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2E66BA9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4CBD07F6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AE752D8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6761E0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0E37D3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2477BA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2B5F72E3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07C7314E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FBB31B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4B6EEBAF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79546705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360131D7" w14:textId="77777777" w:rsidR="00D36F80" w:rsidRDefault="00D36F80">
      <w:pPr>
        <w:rPr>
          <w:b/>
          <w:bCs/>
          <w:caps/>
          <w:sz w:val="28"/>
          <w:szCs w:val="28"/>
        </w:rPr>
      </w:pPr>
    </w:p>
    <w:p w14:paraId="66E1C4DE" w14:textId="77777777" w:rsidR="00D36F80" w:rsidRDefault="006B154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14:paraId="7E4A6896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079B50EF" w14:textId="77777777" w:rsidR="00D36F80" w:rsidRDefault="00D36F80">
      <w:pPr>
        <w:jc w:val="center"/>
        <w:rPr>
          <w:b/>
          <w:bCs/>
          <w:caps/>
          <w:sz w:val="28"/>
          <w:szCs w:val="28"/>
        </w:rPr>
      </w:pPr>
    </w:p>
    <w:p w14:paraId="6C7C9FD6" w14:textId="35076EAA" w:rsidR="00D36F80" w:rsidRDefault="00770824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048F853" wp14:editId="03357649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FFC4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CD8A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63C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7F86F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59951" w14:textId="77777777" w:rsidR="00D36F80" w:rsidRDefault="006B15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8F853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65FFC4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BBCD8A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BA563C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1577F86F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5959951" w14:textId="77777777" w:rsidR="00D36F80" w:rsidRDefault="006B15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1541">
        <w:rPr>
          <w:b/>
          <w:bCs/>
          <w:sz w:val="36"/>
        </w:rPr>
        <w:t>Руководство программиста</w:t>
      </w:r>
    </w:p>
    <w:p w14:paraId="040CCBBB" w14:textId="77777777" w:rsidR="00D36F80" w:rsidRDefault="00D36F80">
      <w:pPr>
        <w:jc w:val="center"/>
        <w:rPr>
          <w:b/>
          <w:bCs/>
          <w:sz w:val="36"/>
          <w:szCs w:val="36"/>
        </w:rPr>
      </w:pPr>
    </w:p>
    <w:p w14:paraId="79F0897D" w14:textId="77777777" w:rsidR="00D36F80" w:rsidRDefault="006B1541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777C3A" w:rsidRPr="00777C3A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</w:p>
    <w:p w14:paraId="1BD78855" w14:textId="77777777" w:rsidR="00D36F80" w:rsidRDefault="00D36F80">
      <w:pPr>
        <w:jc w:val="center"/>
        <w:rPr>
          <w:b/>
          <w:bCs/>
          <w:sz w:val="28"/>
          <w:szCs w:val="28"/>
        </w:rPr>
        <w:sectPr w:rsidR="00D36F8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695EB8A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50286912"/>
      <w:r>
        <w:rPr>
          <w:caps/>
          <w:sz w:val="32"/>
        </w:rPr>
        <w:lastRenderedPageBreak/>
        <w:t>Аннотация</w:t>
      </w:r>
      <w:bookmarkEnd w:id="2"/>
    </w:p>
    <w:p w14:paraId="3079CBA0" w14:textId="77777777" w:rsidR="00D36F80" w:rsidRDefault="00D36F80"/>
    <w:p w14:paraId="4B857F55" w14:textId="77777777" w:rsidR="00D36F80" w:rsidRPr="00777C3A" w:rsidRDefault="00D36F80">
      <w:pPr>
        <w:rPr>
          <w:sz w:val="28"/>
          <w:szCs w:val="28"/>
        </w:rPr>
      </w:pPr>
    </w:p>
    <w:p w14:paraId="782619C6" w14:textId="67D2BCFE" w:rsidR="00777C3A" w:rsidRDefault="00777C3A" w:rsidP="00677FBF">
      <w:pPr>
        <w:ind w:firstLine="708"/>
        <w:rPr>
          <w:sz w:val="28"/>
          <w:szCs w:val="28"/>
        </w:rPr>
      </w:pPr>
      <w:r w:rsidRPr="00777C3A">
        <w:rPr>
          <w:sz w:val="28"/>
          <w:szCs w:val="28"/>
        </w:rPr>
        <w:t xml:space="preserve">В данном </w:t>
      </w:r>
      <w:r w:rsidR="003E60FA">
        <w:rPr>
          <w:sz w:val="28"/>
          <w:szCs w:val="28"/>
        </w:rPr>
        <w:t>документе приведено руководство программиста сотрудников,</w:t>
      </w:r>
      <w:r w:rsidRPr="00777C3A">
        <w:rPr>
          <w:sz w:val="28"/>
          <w:szCs w:val="28"/>
        </w:rPr>
        <w:t xml:space="preserve"> </w:t>
      </w:r>
      <w:r w:rsidR="003E60FA">
        <w:rPr>
          <w:sz w:val="28"/>
          <w:szCs w:val="28"/>
        </w:rPr>
        <w:t xml:space="preserve">для приложения по учёту компании для разработки видеоигр </w:t>
      </w:r>
      <w:r w:rsidR="003E60FA" w:rsidRPr="00777C3A">
        <w:rPr>
          <w:sz w:val="28"/>
          <w:szCs w:val="28"/>
        </w:rPr>
        <w:t>"</w:t>
      </w:r>
      <w:proofErr w:type="spellStart"/>
      <w:r w:rsidR="003E60FA" w:rsidRPr="00777C3A">
        <w:rPr>
          <w:sz w:val="28"/>
          <w:szCs w:val="28"/>
        </w:rPr>
        <w:t>Gam</w:t>
      </w:r>
      <w:proofErr w:type="spellEnd"/>
      <w:r w:rsidR="003E60FA" w:rsidRPr="00777C3A">
        <w:rPr>
          <w:sz w:val="28"/>
          <w:szCs w:val="28"/>
          <w:lang w:val="en-US"/>
        </w:rPr>
        <w:t>e</w:t>
      </w:r>
      <w:r w:rsidR="003E60FA" w:rsidRPr="00777C3A">
        <w:rPr>
          <w:sz w:val="28"/>
          <w:szCs w:val="28"/>
        </w:rPr>
        <w:t>SSS"</w:t>
      </w:r>
      <w:r w:rsidR="003E60FA">
        <w:rPr>
          <w:sz w:val="28"/>
          <w:szCs w:val="28"/>
        </w:rPr>
        <w:t>.</w:t>
      </w:r>
      <w:r w:rsidRPr="00777C3A">
        <w:rPr>
          <w:sz w:val="28"/>
          <w:szCs w:val="28"/>
        </w:rPr>
        <w:t xml:space="preserve"> </w:t>
      </w:r>
      <w:r w:rsidR="003E60FA">
        <w:rPr>
          <w:sz w:val="28"/>
          <w:szCs w:val="28"/>
        </w:rPr>
        <w:t>О</w:t>
      </w:r>
      <w:r w:rsidRPr="00777C3A">
        <w:rPr>
          <w:sz w:val="28"/>
          <w:szCs w:val="28"/>
        </w:rPr>
        <w:t>писывает</w:t>
      </w:r>
      <w:r w:rsidR="003E60FA">
        <w:rPr>
          <w:sz w:val="28"/>
          <w:szCs w:val="28"/>
        </w:rPr>
        <w:t>ся</w:t>
      </w:r>
      <w:r w:rsidRPr="00777C3A">
        <w:rPr>
          <w:sz w:val="28"/>
          <w:szCs w:val="28"/>
        </w:rPr>
        <w:t xml:space="preserve"> функционал программы и предоставляет информацию о названии игры, разработчике, используемом языке программирования и методах получения информации о заработной плате IT-отдела.</w:t>
      </w:r>
    </w:p>
    <w:p w14:paraId="4D30FDC5" w14:textId="47834009" w:rsidR="00777C3A" w:rsidRPr="00777C3A" w:rsidRDefault="00777C3A" w:rsidP="00777C3A">
      <w:pPr>
        <w:rPr>
          <w:sz w:val="28"/>
          <w:szCs w:val="28"/>
        </w:rPr>
      </w:pPr>
      <w:r w:rsidRPr="00777C3A">
        <w:rPr>
          <w:sz w:val="28"/>
          <w:szCs w:val="28"/>
        </w:rPr>
        <w:t xml:space="preserve"> </w:t>
      </w:r>
      <w:r w:rsidR="00677FBF">
        <w:rPr>
          <w:sz w:val="28"/>
          <w:szCs w:val="28"/>
        </w:rPr>
        <w:tab/>
      </w:r>
      <w:r w:rsidRPr="00777C3A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6B844495" w14:textId="77777777" w:rsidR="00777C3A" w:rsidRPr="00777C3A" w:rsidRDefault="00777C3A" w:rsidP="00677FBF">
      <w:pPr>
        <w:ind w:firstLine="708"/>
        <w:rPr>
          <w:sz w:val="28"/>
          <w:szCs w:val="28"/>
        </w:rPr>
      </w:pPr>
      <w:r w:rsidRPr="00777C3A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</w:t>
      </w:r>
    </w:p>
    <w:p w14:paraId="4C47F60C" w14:textId="113C7B0E" w:rsidR="00777C3A" w:rsidRPr="00777C3A" w:rsidRDefault="00777C3A" w:rsidP="00777C3A">
      <w:pPr>
        <w:rPr>
          <w:sz w:val="28"/>
          <w:szCs w:val="28"/>
        </w:rPr>
      </w:pPr>
      <w:r w:rsidRPr="00777C3A">
        <w:rPr>
          <w:sz w:val="28"/>
          <w:szCs w:val="28"/>
        </w:rPr>
        <w:t xml:space="preserve"> </w:t>
      </w:r>
      <w:r w:rsidR="00677FBF">
        <w:rPr>
          <w:sz w:val="28"/>
          <w:szCs w:val="28"/>
        </w:rPr>
        <w:tab/>
      </w:r>
      <w:r w:rsidRPr="00777C3A">
        <w:rPr>
          <w:sz w:val="28"/>
          <w:szCs w:val="28"/>
        </w:rPr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7FB7162D" w14:textId="58497D22" w:rsidR="00777C3A" w:rsidRPr="00777C3A" w:rsidRDefault="00777C3A" w:rsidP="00777C3A">
      <w:pPr>
        <w:rPr>
          <w:sz w:val="28"/>
          <w:szCs w:val="28"/>
        </w:rPr>
      </w:pPr>
      <w:r w:rsidRPr="00777C3A">
        <w:rPr>
          <w:sz w:val="28"/>
          <w:szCs w:val="28"/>
        </w:rPr>
        <w:t xml:space="preserve"> </w:t>
      </w:r>
      <w:r w:rsidR="00677FBF">
        <w:rPr>
          <w:sz w:val="28"/>
          <w:szCs w:val="28"/>
        </w:rPr>
        <w:tab/>
      </w:r>
      <w:r w:rsidRPr="00777C3A">
        <w:rPr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5B72C149" w14:textId="2DDACB2A" w:rsidR="00D36F80" w:rsidRDefault="00777C3A" w:rsidP="00677FBF">
      <w:pPr>
        <w:ind w:firstLine="708"/>
        <w:rPr>
          <w:sz w:val="28"/>
          <w:szCs w:val="28"/>
        </w:rPr>
      </w:pPr>
      <w:r w:rsidRPr="00777C3A">
        <w:rPr>
          <w:sz w:val="28"/>
          <w:szCs w:val="28"/>
        </w:rPr>
        <w:t>Оформление программного документа «Руководство программиста» произведено по требованиям ЕСПД  (ГОСТ 19.101-77 1), ГОСТ 19.103-77 2), ГОСТ 19.104-78* 3), ГОСТ 19.105-78* 4), ГОСТ 19.106-78* 5), ГОСТ 19.504-79* 6), ГОСТ 19.604-78* 7)).</w:t>
      </w:r>
    </w:p>
    <w:p w14:paraId="6786B919" w14:textId="3677DD95" w:rsidR="00777C3A" w:rsidRDefault="00777C3A">
      <w:pPr>
        <w:rPr>
          <w:sz w:val="28"/>
          <w:szCs w:val="28"/>
        </w:rPr>
      </w:pPr>
    </w:p>
    <w:p w14:paraId="2F7C6D61" w14:textId="77777777" w:rsidR="00777C3A" w:rsidRPr="00777C3A" w:rsidRDefault="00777C3A">
      <w:pPr>
        <w:rPr>
          <w:sz w:val="28"/>
          <w:szCs w:val="28"/>
        </w:rPr>
      </w:pPr>
    </w:p>
    <w:p w14:paraId="7EBFA346" w14:textId="6F8C63B1" w:rsidR="00D36F80" w:rsidRDefault="00D36F80" w:rsidP="00777C3A"/>
    <w:p w14:paraId="18E7B2D6" w14:textId="77777777" w:rsidR="00D36F80" w:rsidRDefault="006B1541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50286913"/>
      <w:r>
        <w:rPr>
          <w:caps/>
          <w:sz w:val="32"/>
        </w:rPr>
        <w:lastRenderedPageBreak/>
        <w:t>Содержание</w:t>
      </w:r>
      <w:bookmarkEnd w:id="3"/>
    </w:p>
    <w:p w14:paraId="0BC47FB5" w14:textId="77777777" w:rsidR="00D36F80" w:rsidRDefault="00D36F80">
      <w:pPr>
        <w:rPr>
          <w:b/>
          <w:bCs/>
        </w:rPr>
      </w:pPr>
    </w:p>
    <w:p w14:paraId="0C63EC91" w14:textId="77777777" w:rsidR="00D36F80" w:rsidRDefault="00D36F80">
      <w:pPr>
        <w:rPr>
          <w:b/>
          <w:bCs/>
        </w:rPr>
      </w:pPr>
    </w:p>
    <w:p w14:paraId="707737C9" w14:textId="77777777" w:rsidR="00D36F80" w:rsidRDefault="00D36F80">
      <w:pPr>
        <w:rPr>
          <w:bCs/>
        </w:rPr>
      </w:pPr>
    </w:p>
    <w:p w14:paraId="78CEE635" w14:textId="56FEA396" w:rsidR="009B2DAC" w:rsidRDefault="006B154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50286912" w:history="1">
        <w:r w:rsidR="009B2DAC" w:rsidRPr="00134A30">
          <w:rPr>
            <w:rStyle w:val="ad"/>
            <w:caps/>
            <w:noProof/>
          </w:rPr>
          <w:t>Аннотация</w:t>
        </w:r>
        <w:r w:rsidR="009B2DAC">
          <w:rPr>
            <w:noProof/>
            <w:webHidden/>
          </w:rPr>
          <w:tab/>
        </w:r>
        <w:r w:rsidR="009B2DAC">
          <w:rPr>
            <w:noProof/>
            <w:webHidden/>
          </w:rPr>
          <w:fldChar w:fldCharType="begin"/>
        </w:r>
        <w:r w:rsidR="009B2DAC">
          <w:rPr>
            <w:noProof/>
            <w:webHidden/>
          </w:rPr>
          <w:instrText xml:space="preserve"> PAGEREF _Toc150286912 \h </w:instrText>
        </w:r>
        <w:r w:rsidR="009B2DAC">
          <w:rPr>
            <w:noProof/>
            <w:webHidden/>
          </w:rPr>
        </w:r>
        <w:r w:rsidR="009B2DAC">
          <w:rPr>
            <w:noProof/>
            <w:webHidden/>
          </w:rPr>
          <w:fldChar w:fldCharType="separate"/>
        </w:r>
        <w:r w:rsidR="009B2DAC">
          <w:rPr>
            <w:noProof/>
            <w:webHidden/>
          </w:rPr>
          <w:t>2</w:t>
        </w:r>
        <w:r w:rsidR="009B2DAC">
          <w:rPr>
            <w:noProof/>
            <w:webHidden/>
          </w:rPr>
          <w:fldChar w:fldCharType="end"/>
        </w:r>
      </w:hyperlink>
    </w:p>
    <w:p w14:paraId="3462854D" w14:textId="21E514DE" w:rsidR="009B2DAC" w:rsidRDefault="009B2DA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13" w:history="1">
        <w:r w:rsidRPr="00134A30">
          <w:rPr>
            <w:rStyle w:val="ad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A0B32A" w14:textId="6D4A3518" w:rsidR="009B2DAC" w:rsidRDefault="009B2DA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14" w:history="1">
        <w:r w:rsidRPr="00134A30">
          <w:rPr>
            <w:rStyle w:val="ad"/>
            <w:noProof/>
          </w:rPr>
          <w:t>1.</w:t>
        </w:r>
        <w:r w:rsidRPr="00134A30">
          <w:rPr>
            <w:rStyle w:val="ad"/>
            <w:caps/>
            <w:noProof/>
          </w:rPr>
          <w:t xml:space="preserve">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062415" w14:textId="69E60EA5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15" w:history="1">
        <w:r w:rsidRPr="00134A30">
          <w:rPr>
            <w:rStyle w:val="ad"/>
            <w:b/>
            <w:bCs/>
            <w:noProof/>
          </w:rPr>
          <w:t>1.1.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2FA97" w14:textId="52EA80E8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16" w:history="1">
        <w:r w:rsidRPr="00134A30">
          <w:rPr>
            <w:rStyle w:val="ad"/>
            <w:b/>
            <w:bCs/>
            <w:noProof/>
          </w:rPr>
          <w:t>1.2. 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45F34" w14:textId="10A7F98E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17" w:history="1">
        <w:r w:rsidRPr="00134A30">
          <w:rPr>
            <w:rStyle w:val="ad"/>
            <w:b/>
            <w:bCs/>
            <w:noProof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751A65" w14:textId="60B599FA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18" w:history="1">
        <w:r w:rsidRPr="00134A30">
          <w:rPr>
            <w:rStyle w:val="ad"/>
            <w:noProof/>
          </w:rPr>
          <w:t>1.3.1.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8259A1" w14:textId="676CB43E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19" w:history="1">
        <w:r w:rsidRPr="00134A30">
          <w:rPr>
            <w:rStyle w:val="ad"/>
            <w:noProof/>
          </w:rPr>
          <w:t>1.3.2.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52D29" w14:textId="21003A7E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0" w:history="1">
        <w:r w:rsidRPr="00134A30">
          <w:rPr>
            <w:rStyle w:val="ad"/>
            <w:noProof/>
          </w:rPr>
          <w:t>1.3.3.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25629" w14:textId="18A1919C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1" w:history="1">
        <w:r w:rsidRPr="00134A30">
          <w:rPr>
            <w:rStyle w:val="ad"/>
            <w:noProof/>
          </w:rPr>
          <w:t>1.3.4. Требования к персоналу (программисту)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03BAF" w14:textId="096761A5" w:rsidR="009B2DAC" w:rsidRDefault="009B2DA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2" w:history="1">
        <w:r w:rsidRPr="00134A30">
          <w:rPr>
            <w:rStyle w:val="ad"/>
            <w:noProof/>
          </w:rPr>
          <w:t>2.</w:t>
        </w:r>
        <w:r w:rsidRPr="00134A30">
          <w:rPr>
            <w:rStyle w:val="ad"/>
            <w:caps/>
            <w:noProof/>
          </w:rPr>
          <w:t xml:space="preserve"> 2.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FE8BC8" w14:textId="34D9455B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3" w:history="1">
        <w:r w:rsidRPr="00134A30">
          <w:rPr>
            <w:rStyle w:val="ad"/>
            <w:b/>
            <w:bCs/>
            <w:noProof/>
          </w:rPr>
          <w:t>2.1. Описание основных характеристик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453E03" w14:textId="26DE0F32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4" w:history="1">
        <w:r w:rsidRPr="00134A30">
          <w:rPr>
            <w:rStyle w:val="ad"/>
            <w:noProof/>
          </w:rPr>
          <w:t>2.1.1. Режим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68E86F" w14:textId="28BAB1D6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5" w:history="1">
        <w:r w:rsidRPr="00134A30">
          <w:rPr>
            <w:rStyle w:val="ad"/>
            <w:noProof/>
          </w:rPr>
          <w:t>2.1.2. Средства контроля правильности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A9C103" w14:textId="363996C8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6" w:history="1">
        <w:r w:rsidRPr="00134A30">
          <w:rPr>
            <w:rStyle w:val="ad"/>
            <w:b/>
            <w:bCs/>
            <w:noProof/>
          </w:rPr>
          <w:t>2.2. Описание основных особенностей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E965C" w14:textId="0754DE14" w:rsidR="009B2DAC" w:rsidRDefault="009B2DA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7" w:history="1">
        <w:r w:rsidRPr="00134A30">
          <w:rPr>
            <w:rStyle w:val="ad"/>
            <w:noProof/>
          </w:rPr>
          <w:t>3.</w:t>
        </w:r>
        <w:r w:rsidRPr="00134A30">
          <w:rPr>
            <w:rStyle w:val="ad"/>
            <w:caps/>
            <w:noProof/>
          </w:rPr>
          <w:t xml:space="preserve">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BB3472" w14:textId="1B943B94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8" w:history="1">
        <w:r w:rsidRPr="00134A30">
          <w:rPr>
            <w:rStyle w:val="ad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7B7E7" w14:textId="3B7C7389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29" w:history="1">
        <w:r w:rsidRPr="00134A30">
          <w:rPr>
            <w:rStyle w:val="ad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B7057D" w14:textId="541DD79B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0" w:history="1">
        <w:r w:rsidRPr="00134A30">
          <w:rPr>
            <w:rStyle w:val="ad"/>
            <w:noProof/>
          </w:rPr>
          <w:t>3.2.1. Выполнение функции (Выборка данных по определенному критерию)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5A6DD1" w14:textId="7ECB7C2C" w:rsidR="009B2DAC" w:rsidRDefault="009B2DA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1" w:history="1">
        <w:r w:rsidRPr="00134A30">
          <w:rPr>
            <w:rStyle w:val="ad"/>
            <w:noProof/>
          </w:rPr>
          <w:t>3.2.2. Выполнение функции (Учет заработной платы сотрудников)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33C9DD" w14:textId="02F5C212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2" w:history="1">
        <w:r w:rsidRPr="00134A30">
          <w:rPr>
            <w:rStyle w:val="ad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D3DC15" w14:textId="48ED4060" w:rsidR="009B2DAC" w:rsidRDefault="009B2DA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3" w:history="1">
        <w:r w:rsidRPr="00134A30">
          <w:rPr>
            <w:rStyle w:val="ad"/>
            <w:noProof/>
          </w:rPr>
          <w:t>4.</w:t>
        </w:r>
        <w:r w:rsidRPr="00134A30">
          <w:rPr>
            <w:rStyle w:val="ad"/>
            <w:caps/>
            <w:noProof/>
          </w:rPr>
          <w:t xml:space="preserve">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AEDF55" w14:textId="10E457E8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4" w:history="1">
        <w:r w:rsidRPr="00134A30">
          <w:rPr>
            <w:rStyle w:val="ad"/>
            <w:b/>
            <w:bCs/>
            <w:noProof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A8137" w14:textId="573C8941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5" w:history="1">
        <w:r w:rsidRPr="00134A30">
          <w:rPr>
            <w:rStyle w:val="ad"/>
            <w:b/>
            <w:bCs/>
            <w:noProof/>
          </w:rPr>
          <w:t>4.2. Организация используемой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FC03CF" w14:textId="63525CF9" w:rsidR="009B2DAC" w:rsidRDefault="009B2DA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6" w:history="1">
        <w:r w:rsidRPr="00134A30">
          <w:rPr>
            <w:rStyle w:val="ad"/>
            <w:noProof/>
          </w:rPr>
          <w:t>5.</w:t>
        </w:r>
        <w:r w:rsidRPr="00134A30">
          <w:rPr>
            <w:rStyle w:val="ad"/>
            <w:caps/>
            <w:noProof/>
          </w:rPr>
          <w:t xml:space="preserve">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2AD42C" w14:textId="26A0C39D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7" w:history="1">
        <w:r w:rsidRPr="00134A30">
          <w:rPr>
            <w:rStyle w:val="ad"/>
            <w:b/>
            <w:bCs/>
            <w:noProof/>
          </w:rPr>
          <w:t>5.1. Сообщение (такое-то)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1A69C4" w14:textId="46BCFC84" w:rsidR="009B2DAC" w:rsidRDefault="009B2DA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8" w:history="1">
        <w:r w:rsidRPr="00134A30">
          <w:rPr>
            <w:rStyle w:val="ad"/>
            <w:b/>
            <w:bCs/>
            <w:noProof/>
          </w:rPr>
          <w:t>5.2. Сообщение (этакое)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583D26" w14:textId="03F3D059" w:rsidR="009B2DAC" w:rsidRDefault="009B2DA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286939" w:history="1">
        <w:r w:rsidRPr="00134A30">
          <w:rPr>
            <w:rStyle w:val="ad"/>
            <w:caps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8588A5" w14:textId="572EB671" w:rsidR="00D36F80" w:rsidRDefault="006B1541">
      <w:pPr>
        <w:pStyle w:val="40"/>
        <w:rPr>
          <w:b/>
          <w:bCs/>
        </w:rPr>
      </w:pPr>
      <w:r>
        <w:rPr>
          <w:bCs/>
        </w:rPr>
        <w:fldChar w:fldCharType="end"/>
      </w:r>
    </w:p>
    <w:p w14:paraId="7BD82117" w14:textId="77777777" w:rsidR="00D36F80" w:rsidRDefault="00D36F80">
      <w:pPr>
        <w:rPr>
          <w:b/>
          <w:bCs/>
        </w:rPr>
      </w:pPr>
    </w:p>
    <w:p w14:paraId="6C023C23" w14:textId="46724B6E" w:rsidR="00D36F80" w:rsidRPr="00777C3A" w:rsidRDefault="006B1541" w:rsidP="00777C3A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150286914"/>
      <w:r>
        <w:rPr>
          <w:caps/>
          <w:sz w:val="32"/>
        </w:rPr>
        <w:lastRenderedPageBreak/>
        <w:t>Назначение и условия применения программы</w:t>
      </w:r>
      <w:bookmarkEnd w:id="4"/>
    </w:p>
    <w:p w14:paraId="78B73178" w14:textId="66B65D49" w:rsidR="00D36F80" w:rsidRPr="00777C3A" w:rsidRDefault="006B1541" w:rsidP="00777C3A">
      <w:pPr>
        <w:pStyle w:val="2"/>
        <w:jc w:val="left"/>
        <w:rPr>
          <w:b/>
          <w:bCs/>
          <w:sz w:val="32"/>
        </w:rPr>
      </w:pPr>
      <w:bookmarkStart w:id="5" w:name="_Toc150286915"/>
      <w:r>
        <w:rPr>
          <w:b/>
          <w:bCs/>
          <w:sz w:val="32"/>
        </w:rPr>
        <w:t>Назначение программы</w:t>
      </w:r>
      <w:bookmarkEnd w:id="5"/>
    </w:p>
    <w:p w14:paraId="26F1C6B3" w14:textId="77777777" w:rsidR="00D36F80" w:rsidRDefault="00D36F80"/>
    <w:p w14:paraId="1CB8131E" w14:textId="59BAFD5E" w:rsidR="00D36F80" w:rsidRPr="00B1161F" w:rsidRDefault="006B1541">
      <w:pPr>
        <w:rPr>
          <w:sz w:val="28"/>
        </w:rPr>
      </w:pPr>
      <w:r>
        <w:tab/>
      </w:r>
      <w:r w:rsidR="00777C3A">
        <w:t>Описываемая программа предназначена для хранения данных</w:t>
      </w:r>
      <w:r w:rsidR="003E60FA">
        <w:t xml:space="preserve"> компании по разработке видеоигр (</w:t>
      </w:r>
      <w:r w:rsidR="00777C3A">
        <w:t>о разработанных играх и функционал</w:t>
      </w:r>
      <w:r w:rsidR="003E60FA">
        <w:t>е</w:t>
      </w:r>
      <w:r w:rsidR="00777C3A">
        <w:t>,</w:t>
      </w:r>
      <w:r w:rsidR="003E60FA">
        <w:t xml:space="preserve"> сотрудниках и условиях работы</w:t>
      </w:r>
      <w:r w:rsidR="00777C3A">
        <w:t>.</w:t>
      </w:r>
    </w:p>
    <w:p w14:paraId="5CC22FDA" w14:textId="77777777" w:rsidR="00D36F80" w:rsidRDefault="00D36F80"/>
    <w:p w14:paraId="1158B74F" w14:textId="7596DE9B" w:rsidR="00D36F80" w:rsidRDefault="006B1541" w:rsidP="00FE3484">
      <w:pPr>
        <w:pStyle w:val="2"/>
        <w:jc w:val="left"/>
        <w:rPr>
          <w:b/>
          <w:bCs/>
          <w:sz w:val="32"/>
        </w:rPr>
      </w:pPr>
      <w:bookmarkStart w:id="6" w:name="_Toc150286916"/>
      <w:r>
        <w:rPr>
          <w:b/>
          <w:bCs/>
          <w:sz w:val="32"/>
        </w:rPr>
        <w:t>Функции, выполняемые программой</w:t>
      </w:r>
      <w:bookmarkEnd w:id="6"/>
    </w:p>
    <w:p w14:paraId="37E6C9E2" w14:textId="49AB87C2" w:rsidR="00B1161F" w:rsidRDefault="00B1161F" w:rsidP="00B1161F"/>
    <w:p w14:paraId="5483F584" w14:textId="539C1B77" w:rsidR="00B1161F" w:rsidRPr="00B1161F" w:rsidRDefault="00B1161F" w:rsidP="00B1161F">
      <w:pPr>
        <w:pStyle w:val="ae"/>
        <w:numPr>
          <w:ilvl w:val="0"/>
          <w:numId w:val="23"/>
        </w:numPr>
      </w:pPr>
      <w:r>
        <w:t>Учёт персонала, игр, условий работы и инструментов для разработки видеоигр.</w:t>
      </w:r>
    </w:p>
    <w:p w14:paraId="07620935" w14:textId="77777777" w:rsidR="00777C3A" w:rsidRDefault="00777C3A" w:rsidP="00777C3A"/>
    <w:p w14:paraId="544565B5" w14:textId="0F7B6578" w:rsidR="00777C3A" w:rsidRDefault="00777C3A" w:rsidP="00777C3A">
      <w:pPr>
        <w:numPr>
          <w:ilvl w:val="0"/>
          <w:numId w:val="15"/>
        </w:numPr>
      </w:pPr>
      <w:r>
        <w:t>Поиск игр.</w:t>
      </w:r>
    </w:p>
    <w:p w14:paraId="50ADFC1C" w14:textId="77777777" w:rsidR="00777C3A" w:rsidRDefault="00777C3A" w:rsidP="00777C3A"/>
    <w:p w14:paraId="055BB084" w14:textId="0BF068EA" w:rsidR="00777C3A" w:rsidRDefault="00777C3A" w:rsidP="00777C3A">
      <w:pPr>
        <w:numPr>
          <w:ilvl w:val="0"/>
          <w:numId w:val="15"/>
        </w:numPr>
      </w:pPr>
      <w:r>
        <w:t>Редактирование информации об играх.</w:t>
      </w:r>
    </w:p>
    <w:p w14:paraId="017D1008" w14:textId="252243B2" w:rsidR="00777C3A" w:rsidRDefault="00777C3A" w:rsidP="00B1161F"/>
    <w:p w14:paraId="3EC6692E" w14:textId="2E8BD9FC" w:rsidR="00D36F80" w:rsidRDefault="00777C3A" w:rsidP="00777C3A">
      <w:pPr>
        <w:numPr>
          <w:ilvl w:val="0"/>
          <w:numId w:val="15"/>
        </w:numPr>
      </w:pPr>
      <w:r>
        <w:t>Экспорт данных.</w:t>
      </w:r>
    </w:p>
    <w:p w14:paraId="0F3442BB" w14:textId="77777777" w:rsidR="00D36F80" w:rsidRDefault="00D36F80"/>
    <w:p w14:paraId="62F0B249" w14:textId="77777777" w:rsidR="00D36F80" w:rsidRDefault="006B1541">
      <w:pPr>
        <w:pStyle w:val="2"/>
        <w:jc w:val="left"/>
        <w:rPr>
          <w:b/>
          <w:bCs/>
          <w:sz w:val="32"/>
        </w:rPr>
      </w:pPr>
      <w:bookmarkStart w:id="7" w:name="_Toc150286917"/>
      <w:r>
        <w:rPr>
          <w:b/>
          <w:bCs/>
          <w:sz w:val="32"/>
        </w:rPr>
        <w:t>Условия, необходимые для выполнения программы</w:t>
      </w:r>
      <w:bookmarkEnd w:id="7"/>
    </w:p>
    <w:p w14:paraId="6B1D119B" w14:textId="77777777" w:rsidR="00D36F80" w:rsidRDefault="00D36F80"/>
    <w:p w14:paraId="553967E2" w14:textId="5A4D1C7F" w:rsidR="00D36F80" w:rsidRDefault="006B1541">
      <w:r>
        <w:tab/>
      </w:r>
      <w:r w:rsidR="00777C3A" w:rsidRPr="00777C3A">
        <w:t xml:space="preserve">Для выполнения программы необходимо наличие компьютера или устройства с доступом в интернет, установленного программного обеспечения для работы с базами данных </w:t>
      </w:r>
      <w:r w:rsidR="001C4D77" w:rsidRPr="001C4D77">
        <w:t>(</w:t>
      </w:r>
      <w:r w:rsidR="00777C3A" w:rsidRPr="00777C3A">
        <w:t>MySQ</w:t>
      </w:r>
      <w:r w:rsidR="001C4D77">
        <w:rPr>
          <w:lang w:val="en-US"/>
        </w:rPr>
        <w:t>L</w:t>
      </w:r>
      <w:r w:rsidR="00777C3A" w:rsidRPr="00777C3A">
        <w:t xml:space="preserve">) или специализированных программ для разработки приложений. Также потребуется знание языков программирования </w:t>
      </w:r>
      <w:r w:rsidR="001C4D77" w:rsidRPr="001C4D77">
        <w:t>(</w:t>
      </w:r>
      <w:r w:rsidR="001C4D77">
        <w:t xml:space="preserve">например, </w:t>
      </w:r>
      <w:r w:rsidR="00777C3A" w:rsidRPr="00777C3A">
        <w:t>Python</w:t>
      </w:r>
      <w:r w:rsidR="001C4D77">
        <w:t>)</w:t>
      </w:r>
      <w:r w:rsidR="00777C3A" w:rsidRPr="00777C3A">
        <w:t xml:space="preserve"> и базовых принципов работы с базами данных.</w:t>
      </w:r>
    </w:p>
    <w:p w14:paraId="67DBBA7D" w14:textId="77777777" w:rsidR="00D36F80" w:rsidRDefault="00D36F80"/>
    <w:p w14:paraId="426578EB" w14:textId="5F00145E" w:rsidR="00D36F80" w:rsidRPr="001C4D77" w:rsidRDefault="006B1541" w:rsidP="001C4D77">
      <w:pPr>
        <w:pStyle w:val="3"/>
        <w:jc w:val="left"/>
        <w:rPr>
          <w:sz w:val="28"/>
        </w:rPr>
      </w:pPr>
      <w:bookmarkStart w:id="8" w:name="_Toc150286918"/>
      <w:r>
        <w:rPr>
          <w:sz w:val="28"/>
        </w:rPr>
        <w:t>Объем оперативной памяти</w:t>
      </w:r>
      <w:bookmarkEnd w:id="8"/>
    </w:p>
    <w:p w14:paraId="49DCA28B" w14:textId="77777777" w:rsidR="00D36F80" w:rsidRDefault="00D36F80"/>
    <w:p w14:paraId="39644DF2" w14:textId="4636559D" w:rsidR="00D36F80" w:rsidRDefault="006B1541">
      <w:r>
        <w:tab/>
      </w:r>
      <w:r w:rsidR="001C4D77" w:rsidRPr="001C4D77">
        <w:t xml:space="preserve">Для выполнения программы также потребуется достаточный объем оперативной памяти, чтобы обеспечить эффективную работу приложения и базы данных. Объем оперативной памяти зависит от конкретных требований программы и объема данных, с которыми она будет работать. </w:t>
      </w:r>
      <w:r w:rsidR="001C4D77">
        <w:t>Д</w:t>
      </w:r>
      <w:r w:rsidR="001C4D77" w:rsidRPr="001C4D77">
        <w:t>ля небольших приложений с небольшим объемом данных</w:t>
      </w:r>
      <w:r w:rsidR="001C4D77">
        <w:t>, как у нас,</w:t>
      </w:r>
      <w:r w:rsidR="001C4D77" w:rsidRPr="001C4D77">
        <w:t xml:space="preserve"> может быть достаточно 4-8 ГБ оперативной памяти</w:t>
      </w:r>
      <w:r w:rsidR="001C4D77">
        <w:t>.</w:t>
      </w:r>
    </w:p>
    <w:p w14:paraId="580F0153" w14:textId="77777777" w:rsidR="00D36F80" w:rsidRDefault="00D36F80"/>
    <w:p w14:paraId="52B2A0C6" w14:textId="77777777" w:rsidR="00D36F80" w:rsidRDefault="006B1541">
      <w:pPr>
        <w:pStyle w:val="3"/>
        <w:jc w:val="left"/>
        <w:rPr>
          <w:sz w:val="28"/>
        </w:rPr>
      </w:pPr>
      <w:bookmarkStart w:id="9" w:name="_Toc150286919"/>
      <w:r>
        <w:rPr>
          <w:sz w:val="28"/>
        </w:rPr>
        <w:t>Требования к составу периферийных устройств</w:t>
      </w:r>
      <w:bookmarkEnd w:id="9"/>
    </w:p>
    <w:p w14:paraId="7FBCEDBA" w14:textId="77777777" w:rsidR="00D36F80" w:rsidRDefault="00D36F80"/>
    <w:p w14:paraId="7AA79AE2" w14:textId="2D7F434D" w:rsidR="001C4D77" w:rsidRDefault="006B1541" w:rsidP="001C4D77">
      <w:r>
        <w:tab/>
      </w:r>
      <w:r w:rsidR="001C4D77" w:rsidRPr="001C4D77">
        <w:t>Для работы программы могут потребоваться определенные периферийные устройства, такие как принтеры, сканеры, камеры, считыватели карт и т. д</w:t>
      </w:r>
    </w:p>
    <w:p w14:paraId="5310AE4A" w14:textId="77777777" w:rsidR="00D36F80" w:rsidRDefault="00D36F80"/>
    <w:p w14:paraId="41FB24B3" w14:textId="77777777" w:rsidR="00D36F80" w:rsidRDefault="006B1541">
      <w:pPr>
        <w:pStyle w:val="3"/>
        <w:jc w:val="left"/>
        <w:rPr>
          <w:sz w:val="28"/>
        </w:rPr>
      </w:pPr>
      <w:bookmarkStart w:id="10" w:name="_Toc150286920"/>
      <w:r>
        <w:rPr>
          <w:sz w:val="28"/>
        </w:rPr>
        <w:t>Требования к программному обеспечению</w:t>
      </w:r>
      <w:bookmarkEnd w:id="10"/>
    </w:p>
    <w:p w14:paraId="6F365E14" w14:textId="77777777" w:rsidR="00D36F80" w:rsidRDefault="00D36F80"/>
    <w:p w14:paraId="7F33F272" w14:textId="7196DEC0" w:rsidR="00112211" w:rsidRDefault="006B1541" w:rsidP="00112211">
      <w:r>
        <w:tab/>
      </w:r>
      <w:r w:rsidR="00112211">
        <w:t xml:space="preserve">Операционная система </w:t>
      </w:r>
      <w:r w:rsidR="00112211">
        <w:rPr>
          <w:lang w:val="en-US"/>
        </w:rPr>
        <w:t>Windows</w:t>
      </w:r>
      <w:r w:rsidR="00677FBF">
        <w:t xml:space="preserve"> 10</w:t>
      </w:r>
      <w:r w:rsidR="00112211">
        <w:t xml:space="preserve"> и выше.</w:t>
      </w:r>
    </w:p>
    <w:p w14:paraId="5AA284DC" w14:textId="77777777" w:rsidR="00D36F80" w:rsidRDefault="00D36F80"/>
    <w:p w14:paraId="67EA24B4" w14:textId="385AC3D0" w:rsidR="00D36F80" w:rsidRPr="00112211" w:rsidRDefault="006B1541" w:rsidP="00112211">
      <w:pPr>
        <w:pStyle w:val="3"/>
        <w:jc w:val="left"/>
        <w:rPr>
          <w:sz w:val="28"/>
        </w:rPr>
      </w:pPr>
      <w:bookmarkStart w:id="11" w:name="_Toc150286921"/>
      <w:r>
        <w:rPr>
          <w:sz w:val="28"/>
        </w:rPr>
        <w:t>Требования к персоналу (программисту)</w:t>
      </w:r>
      <w:bookmarkEnd w:id="11"/>
    </w:p>
    <w:p w14:paraId="1C8EF073" w14:textId="77777777" w:rsidR="00D36F80" w:rsidRDefault="00D36F80"/>
    <w:p w14:paraId="32AB2433" w14:textId="28DE5C25" w:rsidR="00D36F80" w:rsidRDefault="006B1541">
      <w:r>
        <w:tab/>
      </w:r>
      <w:r w:rsidR="00112211">
        <w:t>Д</w:t>
      </w:r>
      <w:r w:rsidR="00112211" w:rsidRPr="00112211">
        <w:t xml:space="preserve">ля работы над проектом, использующим язык программирования, </w:t>
      </w:r>
      <w:r w:rsidR="00112211">
        <w:rPr>
          <w:lang w:val="en-US"/>
        </w:rPr>
        <w:t>Python</w:t>
      </w:r>
      <w:r w:rsidR="00112211" w:rsidRPr="00112211">
        <w:t xml:space="preserve"> требуется опыт работы с </w:t>
      </w:r>
      <w:r w:rsidR="00677FBF">
        <w:t xml:space="preserve">базами данных, с </w:t>
      </w:r>
      <w:r w:rsidR="00112211" w:rsidRPr="00112211">
        <w:t xml:space="preserve">этим языком, знание основных библиотек и фреймворков, а также понимание принципов объектно-ориентированного программирования. </w:t>
      </w:r>
    </w:p>
    <w:p w14:paraId="78E960B1" w14:textId="77777777" w:rsidR="00D36F80" w:rsidRDefault="00D36F80"/>
    <w:p w14:paraId="2C2F4D41" w14:textId="43EC62E3" w:rsidR="00D36F80" w:rsidRDefault="00D36F80"/>
    <w:p w14:paraId="5E9A880A" w14:textId="6961BED9" w:rsidR="00677FBF" w:rsidRDefault="00677FBF"/>
    <w:p w14:paraId="65E37527" w14:textId="77777777" w:rsidR="00677FBF" w:rsidRDefault="00677FBF"/>
    <w:p w14:paraId="3AC20212" w14:textId="3765B3ED" w:rsidR="00D36F80" w:rsidRDefault="006B1541" w:rsidP="00677FBF">
      <w:pPr>
        <w:pStyle w:val="1"/>
        <w:rPr>
          <w:caps/>
          <w:sz w:val="32"/>
        </w:rPr>
      </w:pPr>
      <w:bookmarkStart w:id="12" w:name="_Toc150286922"/>
      <w:r>
        <w:rPr>
          <w:caps/>
          <w:sz w:val="32"/>
        </w:rPr>
        <w:lastRenderedPageBreak/>
        <w:t>2. Характеристика программы</w:t>
      </w:r>
      <w:bookmarkEnd w:id="12"/>
    </w:p>
    <w:p w14:paraId="53B4508E" w14:textId="77777777" w:rsidR="00677FBF" w:rsidRPr="00677FBF" w:rsidRDefault="00677FBF" w:rsidP="00677FBF"/>
    <w:p w14:paraId="7C04EB87" w14:textId="7581B8DA" w:rsidR="00D36F80" w:rsidRDefault="006B1541">
      <w:r>
        <w:tab/>
      </w:r>
      <w:r w:rsidR="00112211">
        <w:t>Программа должна быть разработана с использованием современных технологий и инструментов разработки, чтобы обеспечить высокую производительность, надежность и безопасность. Основные характеристики программы могут включать в себя следующие аспекты:</w:t>
      </w:r>
    </w:p>
    <w:p w14:paraId="63CC990B" w14:textId="77777777" w:rsidR="00D36F80" w:rsidRDefault="00D36F80"/>
    <w:p w14:paraId="3B1836B4" w14:textId="77777777" w:rsidR="00D36F80" w:rsidRDefault="006B1541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3" w:name="_Toc150286923"/>
      <w:r>
        <w:rPr>
          <w:b/>
          <w:bCs/>
          <w:sz w:val="32"/>
        </w:rPr>
        <w:t>Описание основных характеристик программы</w:t>
      </w:r>
      <w:bookmarkEnd w:id="13"/>
    </w:p>
    <w:p w14:paraId="550C6F6E" w14:textId="77777777" w:rsidR="00D36F80" w:rsidRDefault="00D36F80"/>
    <w:p w14:paraId="40392D33" w14:textId="1268C293" w:rsidR="00112211" w:rsidRDefault="00112211" w:rsidP="00112211">
      <w:pPr>
        <w:numPr>
          <w:ilvl w:val="0"/>
          <w:numId w:val="16"/>
        </w:numPr>
      </w:pPr>
      <w:r>
        <w:t>Функциональность: программа должна выполнять свои основные функции эффективно и точно, соответствуя требованиям заказчика.</w:t>
      </w:r>
    </w:p>
    <w:p w14:paraId="6C87C1EF" w14:textId="77777777" w:rsidR="00112211" w:rsidRDefault="00112211" w:rsidP="00112211"/>
    <w:p w14:paraId="2F27E7CF" w14:textId="38DBCF09" w:rsidR="00112211" w:rsidRDefault="00112211" w:rsidP="00112211">
      <w:pPr>
        <w:numPr>
          <w:ilvl w:val="0"/>
          <w:numId w:val="16"/>
        </w:numPr>
      </w:pPr>
      <w:r>
        <w:t>Производительность: программа должна быть оптимизирована для быстрой работы и минимального потребления ресурсов компьютера.</w:t>
      </w:r>
    </w:p>
    <w:p w14:paraId="28F4BEF3" w14:textId="77777777" w:rsidR="00112211" w:rsidRDefault="00112211" w:rsidP="00112211"/>
    <w:p w14:paraId="504E4672" w14:textId="07758C74" w:rsidR="00112211" w:rsidRDefault="00112211" w:rsidP="00112211">
      <w:pPr>
        <w:numPr>
          <w:ilvl w:val="0"/>
          <w:numId w:val="16"/>
        </w:numPr>
      </w:pPr>
      <w:r>
        <w:t>Надежность: программа должна быть стабильной и не подверженной сбоям или ошибкам, чтобы обеспечить бесперебойную работу.</w:t>
      </w:r>
    </w:p>
    <w:p w14:paraId="65F158E8" w14:textId="77777777" w:rsidR="00112211" w:rsidRDefault="00112211" w:rsidP="00112211"/>
    <w:p w14:paraId="76EC9FC8" w14:textId="666158D7" w:rsidR="00112211" w:rsidRDefault="00112211" w:rsidP="00112211">
      <w:pPr>
        <w:numPr>
          <w:ilvl w:val="0"/>
          <w:numId w:val="16"/>
        </w:numPr>
      </w:pPr>
      <w:r>
        <w:t>Безопасность: программа должна быть защищена от взлома и несанкционированного доступа к данным, чтобы обеспечить конфиденциальность и целостность информации.</w:t>
      </w:r>
    </w:p>
    <w:p w14:paraId="6EBAC43F" w14:textId="77777777" w:rsidR="00112211" w:rsidRDefault="00112211" w:rsidP="00112211"/>
    <w:p w14:paraId="0E07AA30" w14:textId="6E0BEDC2" w:rsidR="00112211" w:rsidRDefault="00112211" w:rsidP="00112211">
      <w:pPr>
        <w:numPr>
          <w:ilvl w:val="0"/>
          <w:numId w:val="16"/>
        </w:numPr>
      </w:pPr>
      <w:r>
        <w:t>Пользовательский интерфейс: программа должна иметь удобный и интуитивно понятный пользовательский интерфейс, чтобы облегчить работу пользователя.</w:t>
      </w:r>
    </w:p>
    <w:p w14:paraId="5718AC4F" w14:textId="77777777" w:rsidR="00112211" w:rsidRDefault="00112211" w:rsidP="00112211"/>
    <w:p w14:paraId="5A053E34" w14:textId="295D1B19" w:rsidR="00D36F80" w:rsidRDefault="00112211" w:rsidP="00FE3484">
      <w:pPr>
        <w:numPr>
          <w:ilvl w:val="0"/>
          <w:numId w:val="16"/>
        </w:numPr>
      </w:pPr>
      <w:r>
        <w:t>Масштабируемость: программа должна быть способной масштабироваться для работы с большим объемом данных или пользователей.</w:t>
      </w:r>
    </w:p>
    <w:p w14:paraId="2E85EEB1" w14:textId="77777777" w:rsidR="00770824" w:rsidRDefault="00770824"/>
    <w:p w14:paraId="5106980E" w14:textId="77777777" w:rsidR="00D36F80" w:rsidRDefault="006B1541">
      <w:pPr>
        <w:pStyle w:val="3"/>
        <w:numPr>
          <w:ilvl w:val="2"/>
          <w:numId w:val="9"/>
        </w:numPr>
        <w:jc w:val="left"/>
        <w:rPr>
          <w:sz w:val="28"/>
        </w:rPr>
      </w:pPr>
      <w:bookmarkStart w:id="14" w:name="_Toc150286924"/>
      <w:r>
        <w:rPr>
          <w:sz w:val="28"/>
        </w:rPr>
        <w:t>Режим работы программы</w:t>
      </w:r>
      <w:bookmarkEnd w:id="14"/>
    </w:p>
    <w:p w14:paraId="2B4286CC" w14:textId="77777777" w:rsidR="00D36F80" w:rsidRDefault="00D36F80"/>
    <w:p w14:paraId="3239FB01" w14:textId="44B9689A" w:rsidR="00D36F80" w:rsidRPr="00112211" w:rsidRDefault="00112211" w:rsidP="00112211">
      <w:pPr>
        <w:ind w:left="720"/>
      </w:pPr>
      <w:r w:rsidRPr="00112211">
        <w:t>Программа имеет режим обычного использования.</w:t>
      </w:r>
      <w:r w:rsidRPr="00112211">
        <w:rPr>
          <w:b/>
          <w:bCs/>
          <w:color w:val="333333"/>
          <w:shd w:val="clear" w:color="auto" w:fill="FFFFFF"/>
        </w:rPr>
        <w:t xml:space="preserve"> Обычный</w:t>
      </w:r>
      <w:r w:rsidRPr="00112211">
        <w:rPr>
          <w:color w:val="333333"/>
          <w:shd w:val="clear" w:color="auto" w:fill="FFFFFF"/>
        </w:rPr>
        <w:t> </w:t>
      </w:r>
      <w:r w:rsidRPr="00112211">
        <w:rPr>
          <w:b/>
          <w:bCs/>
          <w:color w:val="333333"/>
          <w:shd w:val="clear" w:color="auto" w:fill="FFFFFF"/>
        </w:rPr>
        <w:t>режим</w:t>
      </w:r>
      <w:r w:rsidRPr="00112211">
        <w:rPr>
          <w:color w:val="333333"/>
          <w:shd w:val="clear" w:color="auto" w:fill="FFFFFF"/>
        </w:rPr>
        <w:t> — </w:t>
      </w:r>
      <w:r w:rsidRPr="00112211">
        <w:rPr>
          <w:b/>
          <w:bCs/>
          <w:color w:val="333333"/>
          <w:shd w:val="clear" w:color="auto" w:fill="FFFFFF"/>
        </w:rPr>
        <w:t>это</w:t>
      </w:r>
      <w:r w:rsidRPr="00112211">
        <w:rPr>
          <w:color w:val="333333"/>
          <w:shd w:val="clear" w:color="auto" w:fill="FFFFFF"/>
        </w:rPr>
        <w:t> стандартный </w:t>
      </w:r>
      <w:r w:rsidRPr="00112211">
        <w:rPr>
          <w:b/>
          <w:bCs/>
          <w:color w:val="333333"/>
          <w:shd w:val="clear" w:color="auto" w:fill="FFFFFF"/>
        </w:rPr>
        <w:t>режим</w:t>
      </w:r>
      <w:r w:rsidRPr="00112211">
        <w:rPr>
          <w:color w:val="333333"/>
          <w:shd w:val="clear" w:color="auto" w:fill="FFFFFF"/>
        </w:rPr>
        <w:t> работы </w:t>
      </w:r>
      <w:r w:rsidRPr="00112211">
        <w:rPr>
          <w:b/>
          <w:bCs/>
          <w:color w:val="333333"/>
          <w:shd w:val="clear" w:color="auto" w:fill="FFFFFF"/>
        </w:rPr>
        <w:t>программы</w:t>
      </w:r>
      <w:r w:rsidRPr="00112211">
        <w:rPr>
          <w:color w:val="333333"/>
          <w:shd w:val="clear" w:color="auto" w:fill="FFFFFF"/>
        </w:rPr>
        <w:t>, который позволяет пользователям максимально </w:t>
      </w:r>
      <w:r w:rsidRPr="00112211">
        <w:rPr>
          <w:b/>
          <w:bCs/>
          <w:color w:val="333333"/>
          <w:shd w:val="clear" w:color="auto" w:fill="FFFFFF"/>
        </w:rPr>
        <w:t>использовать</w:t>
      </w:r>
      <w:r w:rsidRPr="00112211">
        <w:rPr>
          <w:color w:val="333333"/>
          <w:shd w:val="clear" w:color="auto" w:fill="FFFFFF"/>
        </w:rPr>
        <w:t> ее возможности и выполнять основные задачи без дополнительных ограничений и настроек. </w:t>
      </w:r>
      <w:r w:rsidRPr="00112211">
        <w:rPr>
          <w:b/>
          <w:bCs/>
          <w:color w:val="333333"/>
          <w:shd w:val="clear" w:color="auto" w:fill="FFFFFF"/>
        </w:rPr>
        <w:t>Обычный</w:t>
      </w:r>
      <w:r w:rsidRPr="00112211">
        <w:rPr>
          <w:color w:val="333333"/>
          <w:shd w:val="clear" w:color="auto" w:fill="FFFFFF"/>
        </w:rPr>
        <w:t> </w:t>
      </w:r>
      <w:r w:rsidRPr="00112211">
        <w:rPr>
          <w:b/>
          <w:bCs/>
          <w:color w:val="333333"/>
          <w:shd w:val="clear" w:color="auto" w:fill="FFFFFF"/>
        </w:rPr>
        <w:t>режим</w:t>
      </w:r>
      <w:r w:rsidRPr="00112211">
        <w:rPr>
          <w:color w:val="333333"/>
          <w:shd w:val="clear" w:color="auto" w:fill="FFFFFF"/>
        </w:rPr>
        <w:t> — </w:t>
      </w:r>
      <w:r w:rsidRPr="00112211">
        <w:rPr>
          <w:b/>
          <w:bCs/>
          <w:color w:val="333333"/>
          <w:shd w:val="clear" w:color="auto" w:fill="FFFFFF"/>
        </w:rPr>
        <w:t>это</w:t>
      </w:r>
      <w:r w:rsidRPr="00112211">
        <w:rPr>
          <w:color w:val="333333"/>
          <w:shd w:val="clear" w:color="auto" w:fill="FFFFFF"/>
        </w:rPr>
        <w:t> </w:t>
      </w:r>
      <w:r w:rsidRPr="00112211">
        <w:rPr>
          <w:b/>
          <w:bCs/>
          <w:color w:val="333333"/>
          <w:shd w:val="clear" w:color="auto" w:fill="FFFFFF"/>
        </w:rPr>
        <w:t>режим</w:t>
      </w:r>
      <w:r w:rsidRPr="00112211">
        <w:rPr>
          <w:color w:val="333333"/>
          <w:shd w:val="clear" w:color="auto" w:fill="FFFFFF"/>
        </w:rPr>
        <w:t> работы компьютера, при котором пользователь имеет доступ к полному функционалу операционной системы и установленных на ней приложений.</w:t>
      </w:r>
    </w:p>
    <w:p w14:paraId="5098CFB0" w14:textId="77777777" w:rsidR="00D36F80" w:rsidRDefault="00D36F80"/>
    <w:p w14:paraId="11647E9D" w14:textId="77777777" w:rsidR="00D36F80" w:rsidRDefault="006B1541">
      <w:pPr>
        <w:pStyle w:val="3"/>
        <w:jc w:val="left"/>
        <w:rPr>
          <w:sz w:val="28"/>
        </w:rPr>
      </w:pPr>
      <w:bookmarkStart w:id="15" w:name="_Toc150286925"/>
      <w:r>
        <w:rPr>
          <w:sz w:val="28"/>
        </w:rPr>
        <w:t>Средства контроля правильности выполнения программы</w:t>
      </w:r>
      <w:bookmarkEnd w:id="15"/>
    </w:p>
    <w:p w14:paraId="2F1663BF" w14:textId="77777777" w:rsidR="00D36F80" w:rsidRDefault="00D36F80"/>
    <w:p w14:paraId="31792726" w14:textId="09E5327F" w:rsidR="0058004C" w:rsidRDefault="0058004C" w:rsidP="0058004C">
      <w:pPr>
        <w:pStyle w:val="a8"/>
        <w:ind w:firstLine="720"/>
      </w:pPr>
      <w:r w:rsidRPr="0058004C">
        <w:rPr>
          <w:sz w:val="24"/>
          <w:szCs w:val="22"/>
        </w:rPr>
        <w:t>Правильность работы программы можно проверить только лишь экспериментально. Наилучший способ, моделирование реальной работы, с контролем полученных результатов.</w:t>
      </w:r>
    </w:p>
    <w:p w14:paraId="53E353D0" w14:textId="0FDFBB84" w:rsidR="00112211" w:rsidRDefault="00112211" w:rsidP="00112211">
      <w:r>
        <w:t>Для контроля правильности выполнения программы могут использоваться различные средства, такие как тестирование, отладка, мониторинг и анализ кода.</w:t>
      </w:r>
    </w:p>
    <w:p w14:paraId="2A8A9968" w14:textId="77777777" w:rsidR="00D36F80" w:rsidRDefault="00D36F80"/>
    <w:p w14:paraId="7382C271" w14:textId="2BDF2522" w:rsidR="00770824" w:rsidRDefault="006B1541" w:rsidP="00770824">
      <w:pPr>
        <w:pStyle w:val="2"/>
        <w:jc w:val="left"/>
        <w:rPr>
          <w:b/>
          <w:bCs/>
          <w:sz w:val="32"/>
        </w:rPr>
      </w:pPr>
      <w:bookmarkStart w:id="16" w:name="_Toc150286926"/>
      <w:r>
        <w:rPr>
          <w:b/>
          <w:bCs/>
          <w:sz w:val="32"/>
        </w:rPr>
        <w:t>Описание основных особенностей программ</w:t>
      </w:r>
      <w:bookmarkEnd w:id="16"/>
    </w:p>
    <w:p w14:paraId="2AA040CD" w14:textId="77777777" w:rsidR="00677FBF" w:rsidRPr="00677FBF" w:rsidRDefault="00677FBF" w:rsidP="00677FBF"/>
    <w:p w14:paraId="713F8061" w14:textId="7D8645EC" w:rsidR="0058004C" w:rsidRDefault="0058004C" w:rsidP="0058004C">
      <w:pPr>
        <w:numPr>
          <w:ilvl w:val="0"/>
          <w:numId w:val="21"/>
        </w:numPr>
      </w:pPr>
      <w:r>
        <w:t>Функциональность: это основные возможности и операции:</w:t>
      </w:r>
    </w:p>
    <w:p w14:paraId="0CEB2314" w14:textId="77777777" w:rsidR="0058004C" w:rsidRDefault="0058004C" w:rsidP="0058004C">
      <w:pPr>
        <w:numPr>
          <w:ilvl w:val="0"/>
          <w:numId w:val="17"/>
        </w:numPr>
      </w:pPr>
      <w:r>
        <w:t>Просмотр всех данных</w:t>
      </w:r>
    </w:p>
    <w:p w14:paraId="68652EF9" w14:textId="77777777" w:rsidR="0058004C" w:rsidRDefault="0058004C" w:rsidP="0058004C">
      <w:pPr>
        <w:numPr>
          <w:ilvl w:val="0"/>
          <w:numId w:val="17"/>
        </w:numPr>
      </w:pPr>
      <w:r>
        <w:t>Выборка по определенному критерию</w:t>
      </w:r>
    </w:p>
    <w:p w14:paraId="6F674103" w14:textId="77777777" w:rsidR="0058004C" w:rsidRDefault="0058004C" w:rsidP="0058004C">
      <w:pPr>
        <w:numPr>
          <w:ilvl w:val="0"/>
          <w:numId w:val="17"/>
        </w:numPr>
      </w:pPr>
      <w:r>
        <w:t xml:space="preserve">Отчет заработной платы сотрудников </w:t>
      </w:r>
    </w:p>
    <w:p w14:paraId="0ECC1990" w14:textId="77777777" w:rsidR="0058004C" w:rsidRDefault="0058004C" w:rsidP="0058004C">
      <w:pPr>
        <w:numPr>
          <w:ilvl w:val="0"/>
          <w:numId w:val="17"/>
        </w:numPr>
      </w:pPr>
      <w:r>
        <w:t>Редактирование данных</w:t>
      </w:r>
    </w:p>
    <w:p w14:paraId="32E7A8C9" w14:textId="49940840" w:rsidR="00677FBF" w:rsidRDefault="0058004C" w:rsidP="00677FBF">
      <w:pPr>
        <w:numPr>
          <w:ilvl w:val="0"/>
          <w:numId w:val="17"/>
        </w:numPr>
      </w:pPr>
      <w:r>
        <w:t xml:space="preserve">Добавление новых данных   </w:t>
      </w:r>
    </w:p>
    <w:p w14:paraId="7BB003D5" w14:textId="747B83C7" w:rsidR="00D36F80" w:rsidRDefault="0058004C" w:rsidP="00677FBF">
      <w:pPr>
        <w:numPr>
          <w:ilvl w:val="0"/>
          <w:numId w:val="21"/>
        </w:numPr>
      </w:pPr>
      <w:r>
        <w:t xml:space="preserve">Интерфейс: это способ взаимодействия пользователя с программой. </w:t>
      </w:r>
    </w:p>
    <w:p w14:paraId="1B24F753" w14:textId="05A663DD" w:rsidR="00D36F80" w:rsidRPr="00FE3484" w:rsidRDefault="006B1541" w:rsidP="00FE3484">
      <w:pPr>
        <w:pStyle w:val="1"/>
        <w:rPr>
          <w:caps/>
          <w:sz w:val="32"/>
        </w:rPr>
      </w:pPr>
      <w:bookmarkStart w:id="17" w:name="_Toc150286927"/>
      <w:r>
        <w:rPr>
          <w:caps/>
          <w:sz w:val="32"/>
        </w:rPr>
        <w:lastRenderedPageBreak/>
        <w:t>Обращение к программе</w:t>
      </w:r>
      <w:bookmarkEnd w:id="17"/>
    </w:p>
    <w:p w14:paraId="6B0C8C53" w14:textId="20C9F6F7" w:rsidR="00D36F80" w:rsidRPr="0058004C" w:rsidRDefault="006B1541" w:rsidP="0058004C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18" w:name="_Toc150286928"/>
      <w:r>
        <w:rPr>
          <w:b/>
          <w:bCs/>
          <w:sz w:val="32"/>
        </w:rPr>
        <w:t>Загрузка и запуск программы</w:t>
      </w:r>
      <w:bookmarkEnd w:id="18"/>
    </w:p>
    <w:p w14:paraId="5B70344D" w14:textId="77777777" w:rsidR="00D36F80" w:rsidRDefault="00D36F80"/>
    <w:p w14:paraId="7A935A64" w14:textId="40031EF5" w:rsidR="00D36F80" w:rsidRDefault="006B1541">
      <w:r>
        <w:tab/>
      </w:r>
      <w:r w:rsidR="0058004C">
        <w:t>Программа может вызываться с любых носителей.</w:t>
      </w:r>
    </w:p>
    <w:p w14:paraId="1ED42DCF" w14:textId="77777777" w:rsidR="00D36F80" w:rsidRDefault="00D36F80"/>
    <w:p w14:paraId="4CEE1A11" w14:textId="77777777" w:rsidR="00D36F80" w:rsidRDefault="006B1541">
      <w:pPr>
        <w:pStyle w:val="2"/>
        <w:jc w:val="left"/>
        <w:rPr>
          <w:b/>
          <w:bCs/>
          <w:sz w:val="32"/>
        </w:rPr>
      </w:pPr>
      <w:bookmarkStart w:id="19" w:name="_Toc150286929"/>
      <w:r>
        <w:rPr>
          <w:b/>
          <w:bCs/>
          <w:sz w:val="32"/>
        </w:rPr>
        <w:t>Выполнение программы</w:t>
      </w:r>
      <w:bookmarkEnd w:id="19"/>
    </w:p>
    <w:p w14:paraId="739CD2B0" w14:textId="77777777" w:rsidR="00D36F80" w:rsidRDefault="00D36F80"/>
    <w:p w14:paraId="718E14DF" w14:textId="7CA5649B" w:rsidR="00D36F80" w:rsidRDefault="006B1541">
      <w:r>
        <w:tab/>
      </w:r>
      <w:r w:rsidR="0058004C">
        <w:t>П</w:t>
      </w:r>
      <w:r w:rsidR="0058004C" w:rsidRPr="0058004C">
        <w:t>роцесс запуска и выполнения программы на компьютере или другом устройстве. Программа может быть выполнена в интерактивном режиме, когда пользователь взаимодействует с программой в реальном времени, или в пакетном режиме, когда программа выполняет задачи автономно без участия пользователя.</w:t>
      </w:r>
    </w:p>
    <w:p w14:paraId="72C3B3C8" w14:textId="77777777" w:rsidR="00D36F80" w:rsidRDefault="00D36F80"/>
    <w:p w14:paraId="58D5064D" w14:textId="44D04A00" w:rsidR="00D36F80" w:rsidRDefault="006B1541">
      <w:pPr>
        <w:pStyle w:val="3"/>
        <w:numPr>
          <w:ilvl w:val="2"/>
          <w:numId w:val="12"/>
        </w:numPr>
        <w:rPr>
          <w:sz w:val="28"/>
        </w:rPr>
      </w:pPr>
      <w:bookmarkStart w:id="20" w:name="_Toc150286930"/>
      <w:r>
        <w:rPr>
          <w:sz w:val="28"/>
        </w:rPr>
        <w:t>Выполнение функции (</w:t>
      </w:r>
      <w:r w:rsidR="008F5C68">
        <w:rPr>
          <w:sz w:val="28"/>
        </w:rPr>
        <w:t>Выборка данных по определенному критерию</w:t>
      </w:r>
      <w:r>
        <w:rPr>
          <w:sz w:val="28"/>
        </w:rPr>
        <w:t>)</w:t>
      </w:r>
      <w:bookmarkEnd w:id="20"/>
    </w:p>
    <w:p w14:paraId="7F5FA18B" w14:textId="77777777" w:rsidR="00D36F80" w:rsidRDefault="00D36F80"/>
    <w:p w14:paraId="3677763A" w14:textId="07579491" w:rsidR="00D36F80" w:rsidRPr="008F5C68" w:rsidRDefault="008F5C68" w:rsidP="00FE3484">
      <w:pPr>
        <w:ind w:left="720"/>
      </w:pPr>
      <w:r>
        <w:t>Данные об играх хранятся в базе данных. Взаимодействуя с интерфейсом программы, обращаемся к базе данных. Выгрузка всех данных по одной игре также отобразится в визуальном формате. Например, «</w:t>
      </w:r>
      <w:r>
        <w:rPr>
          <w:rStyle w:val="af"/>
          <w:b w:val="0"/>
          <w:bCs w:val="0"/>
          <w:color w:val="000000"/>
          <w:shd w:val="clear" w:color="auto" w:fill="FFFFFF"/>
        </w:rPr>
        <w:t>н</w:t>
      </w:r>
      <w:r w:rsidRPr="008F5C68">
        <w:rPr>
          <w:rStyle w:val="af"/>
          <w:b w:val="0"/>
          <w:bCs w:val="0"/>
          <w:color w:val="000000"/>
          <w:shd w:val="clear" w:color="auto" w:fill="FFFFFF"/>
        </w:rPr>
        <w:t>азвание игры со всем её описанием (стоимость, рейтинг¸ количество игроков)</w:t>
      </w:r>
      <w:r>
        <w:rPr>
          <w:rStyle w:val="af"/>
          <w:b w:val="0"/>
          <w:bCs w:val="0"/>
          <w:color w:val="000000"/>
          <w:shd w:val="clear" w:color="auto" w:fill="FFFFFF"/>
        </w:rPr>
        <w:t>».</w:t>
      </w:r>
    </w:p>
    <w:p w14:paraId="15A22D53" w14:textId="77777777" w:rsidR="00D36F80" w:rsidRDefault="00D36F80"/>
    <w:p w14:paraId="09B179C9" w14:textId="454AB64E" w:rsidR="00D36F80" w:rsidRDefault="006B1541">
      <w:pPr>
        <w:pStyle w:val="3"/>
        <w:jc w:val="left"/>
        <w:rPr>
          <w:sz w:val="28"/>
        </w:rPr>
      </w:pPr>
      <w:bookmarkStart w:id="21" w:name="_Toc150286931"/>
      <w:r>
        <w:rPr>
          <w:sz w:val="28"/>
        </w:rPr>
        <w:t>Выполнение функции (</w:t>
      </w:r>
      <w:r w:rsidR="00DD2604">
        <w:rPr>
          <w:sz w:val="28"/>
        </w:rPr>
        <w:t>Учет заработной платы сотрудников</w:t>
      </w:r>
      <w:r>
        <w:rPr>
          <w:sz w:val="28"/>
        </w:rPr>
        <w:t>)</w:t>
      </w:r>
      <w:bookmarkEnd w:id="21"/>
    </w:p>
    <w:p w14:paraId="77618B1D" w14:textId="77777777" w:rsidR="00D36F80" w:rsidRDefault="00D36F80"/>
    <w:p w14:paraId="4C5AA39C" w14:textId="5DAD9FC0" w:rsidR="00FE3484" w:rsidRPr="00677FBF" w:rsidRDefault="006B1541">
      <w:pPr>
        <w:rPr>
          <w:color w:val="000000"/>
          <w:shd w:val="clear" w:color="auto" w:fill="FFFFFF"/>
        </w:rPr>
      </w:pPr>
      <w:r>
        <w:tab/>
      </w:r>
      <w:r w:rsidR="008F5C68">
        <w:t>Данные о</w:t>
      </w:r>
      <w:r w:rsidR="00DD2604">
        <w:t xml:space="preserve"> сотрудниках </w:t>
      </w:r>
      <w:r w:rsidR="008F5C68">
        <w:t>в базе данных. Взаимодействуя с интерфейсом программы, обращаемся к базе данных. Например, «</w:t>
      </w:r>
      <w:r w:rsidR="00DD2604">
        <w:rPr>
          <w:rStyle w:val="af"/>
          <w:color w:val="000000"/>
          <w:shd w:val="clear" w:color="auto" w:fill="FFFFFF"/>
        </w:rPr>
        <w:t>Какая заработная плата у</w:t>
      </w:r>
      <w:r w:rsidR="00DD2604" w:rsidRPr="00DD2604">
        <w:rPr>
          <w:rStyle w:val="af"/>
          <w:color w:val="000000"/>
          <w:shd w:val="clear" w:color="auto" w:fill="FFFFFF"/>
        </w:rPr>
        <w:t xml:space="preserve"> </w:t>
      </w:r>
      <w:r w:rsidR="00DD2604">
        <w:rPr>
          <w:rStyle w:val="af"/>
          <w:color w:val="000000"/>
          <w:shd w:val="clear" w:color="auto" w:fill="FFFFFF"/>
          <w:lang w:val="en-US"/>
        </w:rPr>
        <w:t>IT</w:t>
      </w:r>
      <w:r w:rsidR="00DD2604" w:rsidRPr="00DD2604">
        <w:rPr>
          <w:rStyle w:val="af"/>
          <w:color w:val="000000"/>
          <w:shd w:val="clear" w:color="auto" w:fill="FFFFFF"/>
        </w:rPr>
        <w:t>-</w:t>
      </w:r>
      <w:r w:rsidR="00DD2604">
        <w:rPr>
          <w:rStyle w:val="af"/>
          <w:color w:val="000000"/>
          <w:shd w:val="clear" w:color="auto" w:fill="FFFFFF"/>
        </w:rPr>
        <w:t>отдела</w:t>
      </w:r>
      <w:r w:rsidR="008F5C68" w:rsidRPr="00AF63F7">
        <w:rPr>
          <w:rStyle w:val="af"/>
          <w:color w:val="000000"/>
          <w:shd w:val="clear" w:color="auto" w:fill="FFFFFF"/>
        </w:rPr>
        <w:t>»</w:t>
      </w:r>
      <w:r w:rsidR="008F5C68">
        <w:rPr>
          <w:rStyle w:val="af"/>
          <w:color w:val="000000"/>
          <w:shd w:val="clear" w:color="auto" w:fill="FFFFFF"/>
        </w:rPr>
        <w:t xml:space="preserve"> </w:t>
      </w:r>
      <w:r w:rsidR="008F5C68">
        <w:rPr>
          <w:rStyle w:val="af"/>
          <w:b w:val="0"/>
          <w:bCs w:val="0"/>
          <w:color w:val="000000"/>
          <w:shd w:val="clear" w:color="auto" w:fill="FFFFFF"/>
        </w:rPr>
        <w:t>нас интере</w:t>
      </w:r>
      <w:r w:rsidR="00DD2604">
        <w:rPr>
          <w:rStyle w:val="af"/>
          <w:b w:val="0"/>
          <w:bCs w:val="0"/>
          <w:color w:val="000000"/>
          <w:shd w:val="clear" w:color="auto" w:fill="FFFFFF"/>
        </w:rPr>
        <w:t>сует зарплата определенного отдела</w:t>
      </w:r>
      <w:r w:rsidR="008F5C68">
        <w:rPr>
          <w:rStyle w:val="af"/>
          <w:b w:val="0"/>
          <w:bCs w:val="0"/>
          <w:color w:val="000000"/>
          <w:shd w:val="clear" w:color="auto" w:fill="FFFFFF"/>
        </w:rPr>
        <w:t xml:space="preserve">. </w:t>
      </w:r>
    </w:p>
    <w:p w14:paraId="3A490E6F" w14:textId="77777777" w:rsidR="00D36F80" w:rsidRDefault="00D36F80"/>
    <w:p w14:paraId="5D33A7F2" w14:textId="542B9C47" w:rsidR="00D36F80" w:rsidRPr="008F5C68" w:rsidRDefault="006B1541" w:rsidP="008F5C68">
      <w:pPr>
        <w:pStyle w:val="2"/>
        <w:jc w:val="left"/>
        <w:rPr>
          <w:b/>
          <w:bCs/>
          <w:sz w:val="32"/>
        </w:rPr>
      </w:pPr>
      <w:bookmarkStart w:id="22" w:name="_Toc150286932"/>
      <w:r>
        <w:rPr>
          <w:b/>
          <w:bCs/>
          <w:sz w:val="32"/>
        </w:rPr>
        <w:t>Завершение работы программы</w:t>
      </w:r>
      <w:bookmarkEnd w:id="22"/>
    </w:p>
    <w:p w14:paraId="21BED172" w14:textId="77777777" w:rsidR="00D36F80" w:rsidRDefault="00D36F80"/>
    <w:p w14:paraId="3075D6C9" w14:textId="4B4CD9E2" w:rsidR="00D36F80" w:rsidRDefault="006B1541">
      <w:r>
        <w:tab/>
      </w:r>
      <w:r w:rsidR="008F5C68">
        <w:t>П</w:t>
      </w:r>
      <w:r w:rsidR="008F5C68" w:rsidRPr="008F5C68">
        <w:t>рограмма завершает свою работу и освобождает занимаемые ресурсы. Это может происходить по инициативе пользователя, когда он закрывает программу, или автоматически, когда программа завершает выполнение своих задач.</w:t>
      </w:r>
    </w:p>
    <w:p w14:paraId="78EDDCD3" w14:textId="77777777" w:rsidR="00D36F80" w:rsidRDefault="00D36F80"/>
    <w:p w14:paraId="583D8503" w14:textId="77777777" w:rsidR="00D36F80" w:rsidRDefault="006B1541">
      <w:pPr>
        <w:pStyle w:val="1"/>
        <w:rPr>
          <w:caps/>
          <w:sz w:val="32"/>
        </w:rPr>
      </w:pPr>
      <w:bookmarkStart w:id="23" w:name="_Toc150286933"/>
      <w:r>
        <w:rPr>
          <w:caps/>
          <w:sz w:val="32"/>
        </w:rPr>
        <w:t>Входные и выходные данные</w:t>
      </w:r>
      <w:bookmarkEnd w:id="23"/>
    </w:p>
    <w:p w14:paraId="3883B924" w14:textId="77777777" w:rsidR="00D36F80" w:rsidRDefault="00D36F80"/>
    <w:p w14:paraId="2B3A8F02" w14:textId="33FA99A0" w:rsidR="00D36F80" w:rsidRDefault="006B1541" w:rsidP="00FE3484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24" w:name="_Toc150286934"/>
      <w:r>
        <w:rPr>
          <w:b/>
          <w:bCs/>
          <w:sz w:val="32"/>
        </w:rPr>
        <w:t>Организация используемой входной информации</w:t>
      </w:r>
      <w:bookmarkEnd w:id="24"/>
    </w:p>
    <w:p w14:paraId="2FE46DD6" w14:textId="77777777" w:rsidR="00FE3484" w:rsidRPr="00FE3484" w:rsidRDefault="00FE3484" w:rsidP="00FE3484"/>
    <w:p w14:paraId="6A7CC785" w14:textId="2B823A4C" w:rsidR="00D36F80" w:rsidRDefault="006B1541">
      <w:r>
        <w:tab/>
      </w:r>
      <w:r w:rsidR="00FE3484" w:rsidRPr="00FE3484">
        <w:t>Для организации используемой входной информации программа</w:t>
      </w:r>
      <w:r w:rsidR="00FE3484">
        <w:t xml:space="preserve"> </w:t>
      </w:r>
      <w:r w:rsidR="00FE3484" w:rsidRPr="00FE3484">
        <w:t>использ</w:t>
      </w:r>
      <w:r w:rsidR="00FE3484">
        <w:t>ует</w:t>
      </w:r>
      <w:r w:rsidR="00FE3484" w:rsidRPr="00FE3484">
        <w:t xml:space="preserve"> структуры данных, базы данных или файловую систему. Входные данные</w:t>
      </w:r>
      <w:r w:rsidR="00FE3484">
        <w:t xml:space="preserve"> </w:t>
      </w:r>
      <w:r w:rsidR="00FE3484" w:rsidRPr="00FE3484">
        <w:t xml:space="preserve">предварительно обработаны и структурированы для удобного доступа и использования программой. </w:t>
      </w:r>
    </w:p>
    <w:p w14:paraId="4FFF2F67" w14:textId="77777777" w:rsidR="00D36F80" w:rsidRDefault="00D36F80"/>
    <w:p w14:paraId="3279F7D3" w14:textId="1733DD6B" w:rsidR="00D36F80" w:rsidRPr="00FE3484" w:rsidRDefault="006B1541" w:rsidP="00FE3484">
      <w:pPr>
        <w:pStyle w:val="2"/>
        <w:jc w:val="left"/>
        <w:rPr>
          <w:b/>
          <w:bCs/>
          <w:sz w:val="32"/>
        </w:rPr>
      </w:pPr>
      <w:bookmarkStart w:id="25" w:name="_Toc150286935"/>
      <w:r>
        <w:rPr>
          <w:b/>
          <w:bCs/>
          <w:sz w:val="32"/>
        </w:rPr>
        <w:t>Организация используемой выходной информации</w:t>
      </w:r>
      <w:bookmarkEnd w:id="25"/>
    </w:p>
    <w:p w14:paraId="0C25348B" w14:textId="77777777" w:rsidR="00D36F80" w:rsidRDefault="00D36F80"/>
    <w:p w14:paraId="5DF6D1BB" w14:textId="68D6783E" w:rsidR="00D36F80" w:rsidRDefault="006B1541">
      <w:r>
        <w:tab/>
      </w:r>
      <w:r w:rsidR="00FE3484">
        <w:t>П</w:t>
      </w:r>
      <w:r w:rsidR="00FE3484" w:rsidRPr="00FE3484">
        <w:t xml:space="preserve">рограмма также может использовать структуры данных, базы данных или файловую систему. Выходные данные форматированы и представлены в удобном для пользователя виде, например, в виде таблиц, графиков или отчетов. </w:t>
      </w:r>
    </w:p>
    <w:p w14:paraId="06CFC728" w14:textId="6C17FAD5" w:rsidR="00677FBF" w:rsidRDefault="00677FBF"/>
    <w:p w14:paraId="6EFEAB25" w14:textId="3AF8AEB1" w:rsidR="00677FBF" w:rsidRDefault="00677FBF"/>
    <w:p w14:paraId="715286B4" w14:textId="77777777" w:rsidR="00677FBF" w:rsidRDefault="00677FBF"/>
    <w:p w14:paraId="60D8D157" w14:textId="77777777" w:rsidR="00D36F80" w:rsidRDefault="00D36F80"/>
    <w:p w14:paraId="78E3F1B6" w14:textId="77777777" w:rsidR="00D36F80" w:rsidRDefault="006B1541">
      <w:pPr>
        <w:pStyle w:val="1"/>
        <w:rPr>
          <w:caps/>
          <w:sz w:val="32"/>
        </w:rPr>
      </w:pPr>
      <w:bookmarkStart w:id="26" w:name="_Toc150286936"/>
      <w:r>
        <w:rPr>
          <w:caps/>
          <w:sz w:val="32"/>
        </w:rPr>
        <w:lastRenderedPageBreak/>
        <w:t>Сообщения</w:t>
      </w:r>
      <w:bookmarkEnd w:id="26"/>
    </w:p>
    <w:p w14:paraId="5BBCBDAA" w14:textId="77777777" w:rsidR="00D36F80" w:rsidRDefault="00D36F80"/>
    <w:p w14:paraId="72C507FC" w14:textId="77777777" w:rsidR="00D36F80" w:rsidRDefault="00D36F80"/>
    <w:p w14:paraId="0BD0379A" w14:textId="77777777" w:rsidR="00D36F80" w:rsidRDefault="00D36F80"/>
    <w:p w14:paraId="4DF1B588" w14:textId="77777777" w:rsidR="00D36F80" w:rsidRDefault="00D36F80"/>
    <w:p w14:paraId="4CCE1126" w14:textId="77777777" w:rsidR="00D36F80" w:rsidRDefault="006B1541">
      <w:pPr>
        <w:pStyle w:val="2"/>
        <w:numPr>
          <w:ilvl w:val="1"/>
          <w:numId w:val="14"/>
        </w:numPr>
        <w:jc w:val="left"/>
        <w:rPr>
          <w:b/>
          <w:bCs/>
          <w:sz w:val="32"/>
        </w:rPr>
      </w:pPr>
      <w:bookmarkStart w:id="27" w:name="_Toc150286937"/>
      <w:r>
        <w:rPr>
          <w:b/>
          <w:bCs/>
          <w:sz w:val="32"/>
        </w:rPr>
        <w:t>Сообщение (такое-то)</w:t>
      </w:r>
      <w:bookmarkEnd w:id="27"/>
    </w:p>
    <w:p w14:paraId="1874CA7B" w14:textId="77777777" w:rsidR="00D36F80" w:rsidRDefault="00D36F80"/>
    <w:p w14:paraId="538884D5" w14:textId="77777777" w:rsidR="00D36F80" w:rsidRDefault="00D36F80"/>
    <w:p w14:paraId="375CC967" w14:textId="77777777" w:rsidR="00D36F80" w:rsidRDefault="00D36F80"/>
    <w:p w14:paraId="7DA74F14" w14:textId="77777777" w:rsidR="00D36F80" w:rsidRDefault="006B1541">
      <w:r>
        <w:tab/>
        <w:t>Текст</w:t>
      </w:r>
    </w:p>
    <w:p w14:paraId="1691AA3B" w14:textId="77777777" w:rsidR="00D36F80" w:rsidRDefault="00D36F80"/>
    <w:p w14:paraId="6D3C4590" w14:textId="77777777" w:rsidR="00D36F80" w:rsidRDefault="00D36F80"/>
    <w:p w14:paraId="3C45A4FE" w14:textId="77777777" w:rsidR="00D36F80" w:rsidRDefault="00D36F80"/>
    <w:p w14:paraId="56D76B87" w14:textId="77777777" w:rsidR="00D36F80" w:rsidRDefault="00D36F80"/>
    <w:p w14:paraId="21451048" w14:textId="77777777" w:rsidR="00D36F80" w:rsidRDefault="006B1541">
      <w:pPr>
        <w:pStyle w:val="2"/>
        <w:jc w:val="left"/>
        <w:rPr>
          <w:b/>
          <w:bCs/>
          <w:sz w:val="32"/>
        </w:rPr>
      </w:pPr>
      <w:bookmarkStart w:id="28" w:name="_Toc150286938"/>
      <w:r>
        <w:rPr>
          <w:b/>
          <w:bCs/>
          <w:sz w:val="32"/>
        </w:rPr>
        <w:t>Сообщение (этакое)</w:t>
      </w:r>
      <w:bookmarkEnd w:id="28"/>
    </w:p>
    <w:p w14:paraId="718E65C2" w14:textId="77777777" w:rsidR="00D36F80" w:rsidRDefault="00D36F80"/>
    <w:p w14:paraId="7EE2A7E1" w14:textId="77777777" w:rsidR="00D36F80" w:rsidRDefault="00D36F80"/>
    <w:p w14:paraId="584F4BDD" w14:textId="77777777" w:rsidR="00D36F80" w:rsidRDefault="00D36F80"/>
    <w:p w14:paraId="751E3121" w14:textId="77777777" w:rsidR="00D36F80" w:rsidRDefault="006B1541">
      <w:r>
        <w:t>Текст</w:t>
      </w:r>
    </w:p>
    <w:p w14:paraId="2476B616" w14:textId="77777777" w:rsidR="00D36F80" w:rsidRDefault="00D36F80" w:rsidP="00FE3484">
      <w:pPr>
        <w:pStyle w:val="1"/>
        <w:numPr>
          <w:ilvl w:val="0"/>
          <w:numId w:val="0"/>
        </w:numPr>
        <w:jc w:val="left"/>
        <w:rPr>
          <w:b w:val="0"/>
          <w:bCs w:val="0"/>
          <w:caps/>
          <w:sz w:val="32"/>
        </w:rPr>
        <w:sectPr w:rsidR="00D36F80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36F80" w14:paraId="62F60CC0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43584" w14:textId="77777777" w:rsidR="00D36F80" w:rsidRDefault="006B1541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 w:val="32"/>
                <w:szCs w:val="2"/>
              </w:rPr>
              <w:lastRenderedPageBreak/>
              <w:br w:type="page"/>
            </w:r>
            <w:bookmarkStart w:id="29" w:name="_Toc150286939"/>
            <w:r>
              <w:rPr>
                <w:caps/>
                <w:sz w:val="32"/>
              </w:rPr>
              <w:t>Лист регистрации изменений</w:t>
            </w:r>
            <w:bookmarkEnd w:id="29"/>
          </w:p>
        </w:tc>
      </w:tr>
      <w:tr w:rsidR="00D36F80" w14:paraId="2265DD95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540F13" w14:textId="77777777" w:rsidR="00D36F80" w:rsidRDefault="006B15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D2FFE6" w14:textId="77777777" w:rsidR="00D36F80" w:rsidRDefault="006B1541">
            <w:pPr>
              <w:jc w:val="center"/>
            </w:pPr>
            <w:r>
              <w:t>Всего</w:t>
            </w:r>
          </w:p>
          <w:p w14:paraId="74B01D01" w14:textId="77777777" w:rsidR="00D36F80" w:rsidRDefault="006B1541">
            <w:pPr>
              <w:jc w:val="center"/>
            </w:pPr>
            <w:r>
              <w:t>листов</w:t>
            </w:r>
          </w:p>
          <w:p w14:paraId="23559258" w14:textId="77777777" w:rsidR="00D36F80" w:rsidRDefault="006B1541">
            <w:pPr>
              <w:jc w:val="center"/>
            </w:pPr>
            <w:r>
              <w:t>(страниц)</w:t>
            </w:r>
          </w:p>
          <w:p w14:paraId="24DC11DD" w14:textId="77777777" w:rsidR="00D36F80" w:rsidRDefault="006B1541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A6013C" w14:textId="77777777" w:rsidR="00D36F80" w:rsidRDefault="006B1541">
            <w:pPr>
              <w:jc w:val="center"/>
            </w:pPr>
            <w:r>
              <w:t>№</w:t>
            </w:r>
          </w:p>
          <w:p w14:paraId="608A2C3E" w14:textId="77777777" w:rsidR="00D36F80" w:rsidRDefault="006B1541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D0315F" w14:textId="77777777" w:rsidR="00D36F80" w:rsidRDefault="006B1541">
            <w:pPr>
              <w:jc w:val="center"/>
            </w:pPr>
            <w:r>
              <w:t>Входящий</w:t>
            </w:r>
          </w:p>
          <w:p w14:paraId="6102E419" w14:textId="77777777" w:rsidR="00D36F80" w:rsidRDefault="006B1541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46F58413" w14:textId="77777777" w:rsidR="00D36F80" w:rsidRDefault="006B1541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53D8A372" w14:textId="77777777" w:rsidR="00D36F80" w:rsidRDefault="006B1541">
            <w:pPr>
              <w:jc w:val="center"/>
            </w:pPr>
            <w:r>
              <w:t>документа</w:t>
            </w:r>
          </w:p>
          <w:p w14:paraId="39031E63" w14:textId="77777777" w:rsidR="00D36F80" w:rsidRDefault="006B1541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B18ADD" w14:textId="77777777" w:rsidR="00D36F80" w:rsidRDefault="006B1541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292465" w14:textId="77777777" w:rsidR="00D36F80" w:rsidRDefault="006B1541">
            <w:pPr>
              <w:jc w:val="center"/>
            </w:pPr>
            <w:r>
              <w:t>Дата</w:t>
            </w:r>
          </w:p>
        </w:tc>
      </w:tr>
      <w:tr w:rsidR="00D36F80" w14:paraId="78421939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F25B06" w14:textId="77777777" w:rsidR="00D36F80" w:rsidRDefault="006B154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9AB581" w14:textId="77777777" w:rsidR="00D36F80" w:rsidRDefault="006B1541">
            <w:pPr>
              <w:jc w:val="center"/>
            </w:pPr>
            <w:r>
              <w:t>изменен</w:t>
            </w:r>
          </w:p>
          <w:p w14:paraId="7E32008F" w14:textId="77777777" w:rsidR="00D36F80" w:rsidRDefault="006B1541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4C60F6" w14:textId="77777777" w:rsidR="00D36F80" w:rsidRDefault="006B1541">
            <w:pPr>
              <w:jc w:val="center"/>
            </w:pPr>
            <w:r>
              <w:t>заме</w:t>
            </w:r>
          </w:p>
          <w:p w14:paraId="1030B6AE" w14:textId="77777777" w:rsidR="00D36F80" w:rsidRDefault="006B1541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DCE79C" w14:textId="77777777" w:rsidR="00D36F80" w:rsidRDefault="006B1541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AE2091" w14:textId="77777777" w:rsidR="00D36F80" w:rsidRDefault="006B1541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23242CCD" w14:textId="77777777" w:rsidR="00D36F80" w:rsidRDefault="006B1541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DD76AF2" w14:textId="77777777" w:rsidR="00D36F80" w:rsidRDefault="00D36F80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2EA1C8" w14:textId="77777777" w:rsidR="00D36F80" w:rsidRDefault="00D36F80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011D4A" w14:textId="77777777" w:rsidR="00D36F80" w:rsidRDefault="00D36F80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9CDA374" w14:textId="77777777" w:rsidR="00D36F80" w:rsidRDefault="00D36F80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10497D9" w14:textId="77777777" w:rsidR="00D36F80" w:rsidRDefault="00D36F80"/>
        </w:tc>
      </w:tr>
      <w:tr w:rsidR="00D36F80" w14:paraId="557FEF9D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ACEA528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04A2B658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7139F408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753BB3C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242CF07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180D1E68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4A542D9C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668B7F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6B02481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194D36D" w14:textId="77777777" w:rsidR="00D36F80" w:rsidRDefault="00D36F80">
            <w:pPr>
              <w:jc w:val="center"/>
            </w:pPr>
          </w:p>
        </w:tc>
      </w:tr>
      <w:tr w:rsidR="00D36F80" w14:paraId="656D460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82CE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7F961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3AD2FEB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141C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878B4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6F62D1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D2C4AC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3CBCE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028E92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640B6" w14:textId="77777777" w:rsidR="00D36F80" w:rsidRDefault="00D36F80">
            <w:pPr>
              <w:jc w:val="center"/>
            </w:pPr>
          </w:p>
        </w:tc>
      </w:tr>
      <w:tr w:rsidR="00D36F80" w14:paraId="434D28F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C2478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E2CA71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2121D3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BF8230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965493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B5C1B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0D5F01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693F7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B44AD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A6E933" w14:textId="77777777" w:rsidR="00D36F80" w:rsidRDefault="00D36F80">
            <w:pPr>
              <w:jc w:val="center"/>
            </w:pPr>
          </w:p>
        </w:tc>
      </w:tr>
      <w:tr w:rsidR="00D36F80" w14:paraId="174E1FD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2A352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844BD7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25DBA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768301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30ACD6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7604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A93376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C285A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D8D2A7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A1BFF6" w14:textId="77777777" w:rsidR="00D36F80" w:rsidRDefault="00D36F80">
            <w:pPr>
              <w:jc w:val="center"/>
            </w:pPr>
          </w:p>
        </w:tc>
      </w:tr>
      <w:tr w:rsidR="00D36F80" w14:paraId="3063A2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B27CB3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AC474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C37A5D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DE21FA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E4BE0E" w14:textId="77777777" w:rsidR="00D36F80" w:rsidRDefault="00D36F80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505BF30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28657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EA4A9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53C805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D152CC6" w14:textId="77777777" w:rsidR="00D36F80" w:rsidRDefault="00D36F80">
            <w:pPr>
              <w:jc w:val="center"/>
            </w:pPr>
          </w:p>
        </w:tc>
      </w:tr>
      <w:tr w:rsidR="00D36F80" w14:paraId="6BA5DD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613BAA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23AED8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B74F26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644F5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B4514C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3ACB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E8C3A0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9B71B1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6567E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4F98CE" w14:textId="77777777" w:rsidR="00D36F80" w:rsidRDefault="00D36F80">
            <w:pPr>
              <w:jc w:val="center"/>
            </w:pPr>
          </w:p>
        </w:tc>
      </w:tr>
      <w:tr w:rsidR="00D36F80" w14:paraId="242F30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53A8F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91016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EFE39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0FC39B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3F952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49A0F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B09BC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55647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CFCA33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30D66D8" w14:textId="77777777" w:rsidR="00D36F80" w:rsidRDefault="00D36F80">
            <w:pPr>
              <w:jc w:val="center"/>
            </w:pPr>
          </w:p>
        </w:tc>
      </w:tr>
      <w:tr w:rsidR="00D36F80" w14:paraId="4923AEF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61BC2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D7B4BD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E18D7E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A20D67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8CFBF7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4F0E90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27D516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265AE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27AF6D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5C4730" w14:textId="77777777" w:rsidR="00D36F80" w:rsidRDefault="00D36F80">
            <w:pPr>
              <w:jc w:val="center"/>
            </w:pPr>
          </w:p>
        </w:tc>
      </w:tr>
      <w:tr w:rsidR="00D36F80" w14:paraId="4B9C6D8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8FB175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BC0D0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4C688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5322F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70430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753D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E7DD62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24CB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8A7565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A8FA6F" w14:textId="77777777" w:rsidR="00D36F80" w:rsidRDefault="00D36F80">
            <w:pPr>
              <w:jc w:val="center"/>
            </w:pPr>
          </w:p>
        </w:tc>
      </w:tr>
      <w:tr w:rsidR="00D36F80" w14:paraId="317DD61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B23DCE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9DDFDC8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45DAB2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87C250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DA45A6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2DD0E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9B3141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1693B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B2DB9C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43C1EFF" w14:textId="77777777" w:rsidR="00D36F80" w:rsidRDefault="00D36F80">
            <w:pPr>
              <w:jc w:val="center"/>
            </w:pPr>
          </w:p>
        </w:tc>
      </w:tr>
      <w:tr w:rsidR="00D36F80" w14:paraId="0B9F857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8BAFD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0E673E5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3F904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32A2E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455D45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0F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4E153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520AD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770BF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13A4A2" w14:textId="77777777" w:rsidR="00D36F80" w:rsidRDefault="00D36F80">
            <w:pPr>
              <w:jc w:val="center"/>
            </w:pPr>
          </w:p>
        </w:tc>
      </w:tr>
      <w:tr w:rsidR="00D36F80" w14:paraId="24CCF3C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D0CD7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26681B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8BAB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381EB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2000A1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69098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3D3FA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BE98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E9282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6CC6A" w14:textId="77777777" w:rsidR="00D36F80" w:rsidRDefault="00D36F80">
            <w:pPr>
              <w:jc w:val="center"/>
            </w:pPr>
          </w:p>
        </w:tc>
      </w:tr>
      <w:tr w:rsidR="00D36F80" w14:paraId="66DF85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B0B0AB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7683B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BA8A78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030A76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5934329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84317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6A9D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2B768D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A6FE5D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D2965E" w14:textId="77777777" w:rsidR="00D36F80" w:rsidRDefault="00D36F80">
            <w:pPr>
              <w:jc w:val="center"/>
            </w:pPr>
          </w:p>
        </w:tc>
      </w:tr>
      <w:tr w:rsidR="00D36F80" w14:paraId="4256A17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1A8B96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D69D0D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7E59D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D489539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916D9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A2546EA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31E66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59F673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5073E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7BC58D" w14:textId="77777777" w:rsidR="00D36F80" w:rsidRDefault="00D36F80">
            <w:pPr>
              <w:jc w:val="center"/>
            </w:pPr>
          </w:p>
        </w:tc>
      </w:tr>
      <w:tr w:rsidR="00D36F80" w14:paraId="147D2BD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7E2E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CAA22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BC11E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D07B34C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B761F0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9261FB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3C5CAC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601F49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411F24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88F71F" w14:textId="77777777" w:rsidR="00D36F80" w:rsidRDefault="00D36F80">
            <w:pPr>
              <w:jc w:val="center"/>
            </w:pPr>
          </w:p>
        </w:tc>
      </w:tr>
      <w:tr w:rsidR="00D36F80" w14:paraId="497D4D3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08A1B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32FC60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E2795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D15BD1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BC2ED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5E376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E81A02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E9B15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94520C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07921D" w14:textId="77777777" w:rsidR="00D36F80" w:rsidRDefault="00D36F80">
            <w:pPr>
              <w:jc w:val="center"/>
            </w:pPr>
          </w:p>
        </w:tc>
      </w:tr>
      <w:tr w:rsidR="00D36F80" w14:paraId="6FC6659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708C37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63EE5A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FCE71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3A831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C427D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538D06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9EBCF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7C4B54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6C868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E716898" w14:textId="77777777" w:rsidR="00D36F80" w:rsidRDefault="00D36F80">
            <w:pPr>
              <w:jc w:val="center"/>
            </w:pPr>
          </w:p>
        </w:tc>
      </w:tr>
      <w:tr w:rsidR="00D36F80" w14:paraId="67206CC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34FC1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B715AE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C7979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0E6A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209F5F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32CC76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7E9FA9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3EE2E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9350F1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952105" w14:textId="77777777" w:rsidR="00D36F80" w:rsidRDefault="00D36F80">
            <w:pPr>
              <w:jc w:val="center"/>
            </w:pPr>
          </w:p>
        </w:tc>
      </w:tr>
      <w:tr w:rsidR="00D36F80" w14:paraId="31F4416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F9A4FF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3BA5E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584B8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569E9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0EB5D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B62A85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DFC92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357B18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4C026F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A33350" w14:textId="77777777" w:rsidR="00D36F80" w:rsidRDefault="00D36F80">
            <w:pPr>
              <w:jc w:val="center"/>
            </w:pPr>
          </w:p>
        </w:tc>
      </w:tr>
      <w:tr w:rsidR="00D36F80" w14:paraId="7C87CE9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7EE9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D9A3C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6D7C1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3D501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735AF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1A2A58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7B5A9D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40E5C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7BD198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8A3108" w14:textId="77777777" w:rsidR="00D36F80" w:rsidRDefault="00D36F80">
            <w:pPr>
              <w:jc w:val="center"/>
            </w:pPr>
          </w:p>
        </w:tc>
      </w:tr>
      <w:tr w:rsidR="00D36F80" w14:paraId="0ABFFA4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0CF95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C5E53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7F6E5F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5E2080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B59FA2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5DFC586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A98777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BE954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71B5B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D54D6C5" w14:textId="77777777" w:rsidR="00D36F80" w:rsidRDefault="00D36F80">
            <w:pPr>
              <w:jc w:val="center"/>
            </w:pPr>
          </w:p>
        </w:tc>
      </w:tr>
      <w:tr w:rsidR="00D36F80" w14:paraId="11C870F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F0CD1C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DF96CD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4D01F8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F56AF8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B99737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EF5B6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92104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B8649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9CF11C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E97208" w14:textId="77777777" w:rsidR="00D36F80" w:rsidRDefault="00D36F80">
            <w:pPr>
              <w:jc w:val="center"/>
            </w:pPr>
          </w:p>
        </w:tc>
      </w:tr>
      <w:tr w:rsidR="00D36F80" w14:paraId="097E8EA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A2F904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437F24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55A5B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DC3524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38E7E7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7256F0C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21E904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F5072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1F848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2C45CD" w14:textId="77777777" w:rsidR="00D36F80" w:rsidRDefault="00D36F80">
            <w:pPr>
              <w:jc w:val="center"/>
            </w:pPr>
          </w:p>
        </w:tc>
      </w:tr>
      <w:tr w:rsidR="00D36F80" w14:paraId="2977721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32A96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D9AACD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E67433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04A12B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A7C3E3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412D0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D2D431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23398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9631F87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BD411A" w14:textId="77777777" w:rsidR="00D36F80" w:rsidRDefault="00D36F80">
            <w:pPr>
              <w:jc w:val="center"/>
            </w:pPr>
          </w:p>
        </w:tc>
      </w:tr>
      <w:tr w:rsidR="00D36F80" w14:paraId="346E343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60A88E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52F456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853C08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F5CD5AD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77E0E5C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F9C85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E86D705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F39D8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DEE2AA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E79C91" w14:textId="77777777" w:rsidR="00D36F80" w:rsidRDefault="00D36F80">
            <w:pPr>
              <w:jc w:val="center"/>
            </w:pPr>
          </w:p>
        </w:tc>
      </w:tr>
      <w:tr w:rsidR="00D36F80" w14:paraId="112510C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D66ED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66D27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A43CE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DC23507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791AB8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702E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4A9EB4B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B49E3F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27B66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8E176A" w14:textId="77777777" w:rsidR="00D36F80" w:rsidRDefault="00D36F80">
            <w:pPr>
              <w:jc w:val="center"/>
            </w:pPr>
          </w:p>
        </w:tc>
      </w:tr>
      <w:tr w:rsidR="00D36F80" w14:paraId="29EA0A7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6008E6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63305F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E43A67E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45724E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E2EEEB6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88723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292875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A5FDD6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BD20AB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9B03B4" w14:textId="77777777" w:rsidR="00D36F80" w:rsidRDefault="00D36F80">
            <w:pPr>
              <w:jc w:val="center"/>
            </w:pPr>
          </w:p>
        </w:tc>
      </w:tr>
      <w:tr w:rsidR="00D36F80" w14:paraId="2738754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29FB380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3B5E130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38C9DF1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494068A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DCB836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37C9A6D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3D0E2F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55D8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3632FEA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31DEAE" w14:textId="77777777" w:rsidR="00D36F80" w:rsidRDefault="00D36F80">
            <w:pPr>
              <w:jc w:val="center"/>
            </w:pPr>
          </w:p>
        </w:tc>
      </w:tr>
      <w:tr w:rsidR="00D36F80" w14:paraId="33FA609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F8FEBD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A51647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88E25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6099D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1F9E255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A6CB6F0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7B2E9C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BF7A45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C2700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50708C" w14:textId="77777777" w:rsidR="00D36F80" w:rsidRDefault="00D36F80">
            <w:pPr>
              <w:jc w:val="center"/>
            </w:pPr>
          </w:p>
        </w:tc>
      </w:tr>
      <w:tr w:rsidR="00D36F80" w14:paraId="45AD98F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58170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78851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97A95D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8492A22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9E2098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9577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405589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23452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21F0B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1D8CC0" w14:textId="77777777" w:rsidR="00D36F80" w:rsidRDefault="00D36F80">
            <w:pPr>
              <w:jc w:val="center"/>
            </w:pPr>
          </w:p>
        </w:tc>
      </w:tr>
      <w:tr w:rsidR="00D36F80" w14:paraId="7032211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FD1EED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3C43693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96E6D0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59BE9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F2B71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F680689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CFB3BA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F2EA7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BCCB988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7F65545" w14:textId="77777777" w:rsidR="00D36F80" w:rsidRDefault="00D36F80">
            <w:pPr>
              <w:jc w:val="center"/>
            </w:pPr>
          </w:p>
        </w:tc>
      </w:tr>
      <w:tr w:rsidR="00D36F80" w14:paraId="6843658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2D48B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4ADBE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4E34E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F3A76E6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F04700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CE07EC7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B6C5F79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979FBA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D7810E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7ED1CC" w14:textId="77777777" w:rsidR="00D36F80" w:rsidRDefault="00D36F80">
            <w:pPr>
              <w:jc w:val="center"/>
            </w:pPr>
          </w:p>
        </w:tc>
      </w:tr>
      <w:tr w:rsidR="00D36F80" w14:paraId="1D40592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9B1E38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5E3484C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59727C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89E7F3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294142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D5922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53C8F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508DEE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761CF23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E5425F1" w14:textId="77777777" w:rsidR="00D36F80" w:rsidRDefault="00D36F80">
            <w:pPr>
              <w:jc w:val="center"/>
            </w:pPr>
          </w:p>
        </w:tc>
      </w:tr>
      <w:tr w:rsidR="00D36F80" w14:paraId="44D8DA6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AA104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F3E5F96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6E5CC64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8DEFC6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D86FB9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6E1AA8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017A38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0BA925B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8D88F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0CD739B" w14:textId="77777777" w:rsidR="00D36F80" w:rsidRDefault="00D36F80">
            <w:pPr>
              <w:jc w:val="center"/>
            </w:pPr>
          </w:p>
        </w:tc>
      </w:tr>
      <w:tr w:rsidR="00D36F80" w14:paraId="77479E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3F53C5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7D88CD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0F61150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B03192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E9E1DD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8AA131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C56C0B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2B5C16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5786F4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85245AC" w14:textId="77777777" w:rsidR="00D36F80" w:rsidRDefault="00D36F80">
            <w:pPr>
              <w:jc w:val="center"/>
            </w:pPr>
          </w:p>
        </w:tc>
      </w:tr>
      <w:tr w:rsidR="00D36F80" w14:paraId="04BC871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9BEF29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632A561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FF378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022635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80BC4F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C502AF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04C13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974A24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81AAED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86FD9E" w14:textId="77777777" w:rsidR="00D36F80" w:rsidRDefault="00D36F80">
            <w:pPr>
              <w:jc w:val="center"/>
            </w:pPr>
          </w:p>
        </w:tc>
      </w:tr>
      <w:tr w:rsidR="00D36F80" w14:paraId="269052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F975E6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D0CDE6B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BDA2A2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315131F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A8B3FE4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B1EC713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C7F50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10C2B2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7E0A11BC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5748CA" w14:textId="77777777" w:rsidR="00D36F80" w:rsidRDefault="00D36F80">
            <w:pPr>
              <w:jc w:val="center"/>
            </w:pPr>
          </w:p>
        </w:tc>
      </w:tr>
      <w:tr w:rsidR="00D36F80" w14:paraId="3D79AFB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A714C2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D41DE2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98B44EA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DF885E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7F634E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11630E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011E103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F1EA2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03B0F7F9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25BABD" w14:textId="77777777" w:rsidR="00D36F80" w:rsidRDefault="00D36F80">
            <w:pPr>
              <w:jc w:val="center"/>
            </w:pPr>
          </w:p>
        </w:tc>
      </w:tr>
      <w:tr w:rsidR="00D36F80" w14:paraId="761C8D5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057BFA7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6022EA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0283C29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298A7E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56DBC1A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DD62F54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CE262FC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3FC4399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BA2DB5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784C86" w14:textId="77777777" w:rsidR="00D36F80" w:rsidRDefault="00D36F80">
            <w:pPr>
              <w:jc w:val="center"/>
            </w:pPr>
          </w:p>
        </w:tc>
      </w:tr>
      <w:tr w:rsidR="00D36F80" w14:paraId="14B7537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0681D13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303824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5E6BFE7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05CE074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1B8C52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E2F8E2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372E0CD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26E520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30CF7F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9510ED" w14:textId="77777777" w:rsidR="00D36F80" w:rsidRDefault="00D36F80">
            <w:pPr>
              <w:jc w:val="center"/>
            </w:pPr>
          </w:p>
        </w:tc>
      </w:tr>
      <w:tr w:rsidR="00D36F80" w14:paraId="3A61EDE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0A4111" w14:textId="77777777" w:rsidR="00D36F80" w:rsidRDefault="00D36F8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6F0989" w14:textId="77777777" w:rsidR="00D36F80" w:rsidRDefault="00D36F80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CD96DF" w14:textId="77777777" w:rsidR="00D36F80" w:rsidRDefault="00D36F80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C21DB80" w14:textId="77777777" w:rsidR="00D36F80" w:rsidRDefault="00D36F80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EEAC51" w14:textId="77777777" w:rsidR="00D36F80" w:rsidRDefault="00D36F80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559225" w14:textId="77777777" w:rsidR="00D36F80" w:rsidRDefault="00D36F80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1D44C70" w14:textId="77777777" w:rsidR="00D36F80" w:rsidRDefault="00D36F80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854AF7" w14:textId="77777777" w:rsidR="00D36F80" w:rsidRDefault="00D36F80">
            <w:pPr>
              <w:jc w:val="center"/>
            </w:pPr>
          </w:p>
        </w:tc>
        <w:tc>
          <w:tcPr>
            <w:tcW w:w="782" w:type="dxa"/>
            <w:vAlign w:val="center"/>
          </w:tcPr>
          <w:p w14:paraId="1C99BD40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0FDF9B8" w14:textId="77777777" w:rsidR="00D36F80" w:rsidRDefault="00D36F80">
            <w:pPr>
              <w:jc w:val="center"/>
            </w:pPr>
          </w:p>
        </w:tc>
      </w:tr>
      <w:tr w:rsidR="00D36F80" w14:paraId="271C720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F0532A" w14:textId="77777777" w:rsidR="00D36F80" w:rsidRDefault="00D36F80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73B35E74" w14:textId="77777777" w:rsidR="00D36F80" w:rsidRDefault="00D36F80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433B6D12" w14:textId="77777777" w:rsidR="00D36F80" w:rsidRDefault="00D36F80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59D418CA" w14:textId="77777777" w:rsidR="00D36F80" w:rsidRDefault="00D36F80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38C7E1A3" w14:textId="77777777" w:rsidR="00D36F80" w:rsidRDefault="00D36F80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67280567" w14:textId="77777777" w:rsidR="00D36F80" w:rsidRDefault="00D36F80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05641C6F" w14:textId="77777777" w:rsidR="00D36F80" w:rsidRDefault="00D36F80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6CA383E5" w14:textId="77777777" w:rsidR="00D36F80" w:rsidRDefault="00D36F80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5807E386" w14:textId="77777777" w:rsidR="00D36F80" w:rsidRDefault="00D36F80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1B064EB" w14:textId="77777777" w:rsidR="00D36F80" w:rsidRDefault="00D36F80">
            <w:pPr>
              <w:jc w:val="center"/>
            </w:pPr>
          </w:p>
        </w:tc>
      </w:tr>
    </w:tbl>
    <w:p w14:paraId="094F242E" w14:textId="77777777" w:rsidR="00777C3A" w:rsidRDefault="00777C3A">
      <w:pPr>
        <w:rPr>
          <w:sz w:val="2"/>
        </w:rPr>
      </w:pPr>
    </w:p>
    <w:sectPr w:rsidR="00777C3A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9C00" w14:textId="77777777" w:rsidR="00EF5679" w:rsidRDefault="00EF5679">
      <w:r>
        <w:separator/>
      </w:r>
    </w:p>
  </w:endnote>
  <w:endnote w:type="continuationSeparator" w:id="0">
    <w:p w14:paraId="1CCA91C9" w14:textId="77777777" w:rsidR="00EF5679" w:rsidRDefault="00EF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75D" w14:textId="77777777" w:rsidR="00D36F80" w:rsidRDefault="006B1541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3EADB3" w14:textId="77777777" w:rsidR="00D36F80" w:rsidRDefault="00D36F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7BF5" w14:textId="08F4A11D" w:rsidR="00D36F80" w:rsidRDefault="00770824" w:rsidP="00770824">
    <w:pPr>
      <w:pStyle w:val="a5"/>
      <w:ind w:right="360"/>
      <w:jc w:val="center"/>
    </w:pPr>
    <w: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A248" w14:textId="57834DBE" w:rsidR="00FE3484" w:rsidRDefault="00FE3484" w:rsidP="00FE3484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Москва, 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9EC9" w14:textId="090F40F1" w:rsidR="00D36F80" w:rsidRDefault="006B1541">
    <w:pPr>
      <w:pStyle w:val="a5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9B2DAC">
      <w:rPr>
        <w:sz w:val="36"/>
      </w:rPr>
      <w:t>8</w:t>
    </w:r>
  </w:p>
  <w:p w14:paraId="0B7BA267" w14:textId="77777777" w:rsidR="001B592D" w:rsidRDefault="001B592D">
    <w:pPr>
      <w:pStyle w:val="a5"/>
      <w:jc w:val="center"/>
      <w:rPr>
        <w:b/>
        <w:bCs/>
        <w:sz w:val="36"/>
        <w:szCs w:val="36"/>
      </w:rPr>
    </w:pPr>
  </w:p>
  <w:p w14:paraId="71EF57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5F1BCCA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5E442C3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0E2013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95574A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1E69AE3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74D7BF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299F34C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7177D67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5B32CD9B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7069072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61E036C9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1A2A0E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0703764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2ADCD8F5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757C091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3274B7C1" w14:textId="77777777" w:rsidR="00D36F80" w:rsidRDefault="00D36F80">
    <w:pPr>
      <w:pStyle w:val="a5"/>
      <w:jc w:val="center"/>
      <w:rPr>
        <w:b/>
        <w:bCs/>
        <w:sz w:val="28"/>
        <w:szCs w:val="28"/>
      </w:rPr>
    </w:pPr>
  </w:p>
  <w:p w14:paraId="42BA3437" w14:textId="254DDF0C" w:rsidR="00D36F80" w:rsidRDefault="006B1541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70824">
      <w:rPr>
        <w:b/>
        <w:bCs/>
        <w:sz w:val="28"/>
        <w:szCs w:val="28"/>
      </w:rPr>
      <w:t>23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6958" w14:textId="77777777" w:rsidR="00EF5679" w:rsidRDefault="00EF5679">
      <w:r>
        <w:separator/>
      </w:r>
    </w:p>
  </w:footnote>
  <w:footnote w:type="continuationSeparator" w:id="0">
    <w:p w14:paraId="08687820" w14:textId="77777777" w:rsidR="00EF5679" w:rsidRDefault="00EF5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6057" w14:textId="77777777" w:rsidR="00D36F80" w:rsidRDefault="00D36F8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8C9C" w14:textId="77777777" w:rsidR="00D36F80" w:rsidRDefault="00D36F8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5F0A" w14:textId="77777777" w:rsidR="00D36F80" w:rsidRDefault="006B1541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14:paraId="6EFDDDF8" w14:textId="77777777" w:rsidR="00D36F80" w:rsidRDefault="00D36F80">
    <w:pPr>
      <w:pStyle w:val="a3"/>
      <w:rPr>
        <w:sz w:val="32"/>
        <w:szCs w:val="32"/>
      </w:rPr>
    </w:pPr>
  </w:p>
  <w:p w14:paraId="1C395D0B" w14:textId="77777777" w:rsidR="00D36F80" w:rsidRDefault="006B154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777C3A" w:rsidRPr="00777C3A">
      <w:rPr>
        <w:b/>
        <w:bCs/>
        <w:sz w:val="32"/>
      </w:rPr>
      <w:t>А.В.00001-01 33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FD2"/>
    <w:multiLevelType w:val="hybridMultilevel"/>
    <w:tmpl w:val="A86EEFA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620C1"/>
    <w:multiLevelType w:val="hybridMultilevel"/>
    <w:tmpl w:val="64F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801"/>
    <w:multiLevelType w:val="hybridMultilevel"/>
    <w:tmpl w:val="5FCED1D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5D92D6C"/>
    <w:multiLevelType w:val="hybridMultilevel"/>
    <w:tmpl w:val="6DACDD48"/>
    <w:lvl w:ilvl="0" w:tplc="0419000F">
      <w:start w:val="1"/>
      <w:numFmt w:val="decimal"/>
      <w:lvlText w:val="%1."/>
      <w:lvlJc w:val="left"/>
      <w:pPr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5613653A"/>
    <w:multiLevelType w:val="hybridMultilevel"/>
    <w:tmpl w:val="6FA6C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36C"/>
    <w:multiLevelType w:val="hybridMultilevel"/>
    <w:tmpl w:val="B8203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673E6B"/>
    <w:multiLevelType w:val="hybridMultilevel"/>
    <w:tmpl w:val="9E3E5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31C12"/>
    <w:multiLevelType w:val="hybridMultilevel"/>
    <w:tmpl w:val="F1389610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5" w15:restartNumberingAfterBreak="0">
    <w:nsid w:val="7A695C26"/>
    <w:multiLevelType w:val="hybridMultilevel"/>
    <w:tmpl w:val="B948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3"/>
  </w:num>
  <w:num w:numId="17">
    <w:abstractNumId w:val="9"/>
  </w:num>
  <w:num w:numId="18">
    <w:abstractNumId w:val="6"/>
  </w:num>
  <w:num w:numId="19">
    <w:abstractNumId w:val="14"/>
  </w:num>
  <w:num w:numId="20">
    <w:abstractNumId w:val="7"/>
  </w:num>
  <w:num w:numId="21">
    <w:abstractNumId w:val="15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A"/>
    <w:rsid w:val="00112211"/>
    <w:rsid w:val="00167DFB"/>
    <w:rsid w:val="001B592D"/>
    <w:rsid w:val="001C4D77"/>
    <w:rsid w:val="00337EE5"/>
    <w:rsid w:val="003E60FA"/>
    <w:rsid w:val="00407CE1"/>
    <w:rsid w:val="004F75AA"/>
    <w:rsid w:val="0058004C"/>
    <w:rsid w:val="00677FBF"/>
    <w:rsid w:val="006B1541"/>
    <w:rsid w:val="00770824"/>
    <w:rsid w:val="00777C3A"/>
    <w:rsid w:val="008F5C68"/>
    <w:rsid w:val="00953D4B"/>
    <w:rsid w:val="009B2DAC"/>
    <w:rsid w:val="00B1161F"/>
    <w:rsid w:val="00CB3E41"/>
    <w:rsid w:val="00D36F80"/>
    <w:rsid w:val="00D4361A"/>
    <w:rsid w:val="00DD2604"/>
    <w:rsid w:val="00E00D7B"/>
    <w:rsid w:val="00E348C1"/>
    <w:rsid w:val="00EA355D"/>
    <w:rsid w:val="00EF5679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7004AE"/>
  <w15:chartTrackingRefBased/>
  <w15:docId w15:val="{D9EB9778-64C4-4F7C-A5CA-9039593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link w:val="a9"/>
    <w:semiHidden/>
    <w:pPr>
      <w:jc w:val="both"/>
    </w:pPr>
    <w:rPr>
      <w:sz w:val="28"/>
    </w:rPr>
  </w:style>
  <w:style w:type="paragraph" w:styleId="aa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b">
    <w:name w:val="Normal (Web)"/>
    <w:basedOn w:val="a"/>
    <w:semiHidden/>
    <w:pPr>
      <w:spacing w:before="100" w:beforeAutospacing="1" w:after="100" w:afterAutospacing="1"/>
    </w:pPr>
  </w:style>
  <w:style w:type="character" w:styleId="ac">
    <w:name w:val="footnote reference"/>
    <w:basedOn w:val="a0"/>
    <w:semiHidden/>
    <w:rPr>
      <w:vertAlign w:val="superscript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777C3A"/>
    <w:pPr>
      <w:ind w:left="708"/>
    </w:pPr>
  </w:style>
  <w:style w:type="character" w:customStyle="1" w:styleId="a9">
    <w:name w:val="Основной текст Знак"/>
    <w:link w:val="a8"/>
    <w:semiHidden/>
    <w:rsid w:val="0058004C"/>
    <w:rPr>
      <w:sz w:val="28"/>
      <w:szCs w:val="24"/>
    </w:rPr>
  </w:style>
  <w:style w:type="character" w:styleId="af">
    <w:name w:val="Strong"/>
    <w:uiPriority w:val="22"/>
    <w:qFormat/>
    <w:rsid w:val="008F5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1;&#1090;&#1102;&#1085;&#1103;&#1085;%20&#1057;&#1086;&#1092;&#1100;&#1103;\AppData\Local\Temp\63cfcdfb-86bb-4848-9069-78997a5b7cc1_ESPD_33.zip.cc1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5</TotalTime>
  <Pages>9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Софья Арутюнян</cp:lastModifiedBy>
  <cp:revision>3</cp:revision>
  <cp:lastPrinted>2005-09-30T06:24:00Z</cp:lastPrinted>
  <dcterms:created xsi:type="dcterms:W3CDTF">2023-11-07T19:01:00Z</dcterms:created>
  <dcterms:modified xsi:type="dcterms:W3CDTF">2023-11-07T19:02:00Z</dcterms:modified>
</cp:coreProperties>
</file>