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9D801" w14:textId="77777777" w:rsidR="00D36F80" w:rsidRDefault="00D36F80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14:paraId="14E056DD" w14:textId="77777777" w:rsidR="00D36F80" w:rsidRDefault="00D36F8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49"/>
        <w:gridCol w:w="1821"/>
        <w:gridCol w:w="3637"/>
      </w:tblGrid>
      <w:tr w:rsidR="00D36F80" w14:paraId="76DCFE05" w14:textId="77777777">
        <w:tc>
          <w:tcPr>
            <w:tcW w:w="3600" w:type="dxa"/>
          </w:tcPr>
          <w:p w14:paraId="7D710E1C" w14:textId="77777777" w:rsidR="00D36F80" w:rsidRDefault="00D36F8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14:paraId="7537405B" w14:textId="77777777" w:rsidR="00D36F80" w:rsidRDefault="00D36F8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14:paraId="63ACCA62" w14:textId="77777777" w:rsidR="00D36F80" w:rsidRDefault="006B15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D36F80" w14:paraId="14687466" w14:textId="77777777">
        <w:tc>
          <w:tcPr>
            <w:tcW w:w="3600" w:type="dxa"/>
            <w:vAlign w:val="center"/>
          </w:tcPr>
          <w:p w14:paraId="1709FFA7" w14:textId="77777777" w:rsidR="00D36F80" w:rsidRDefault="00D36F8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75A16AA1" w14:textId="77777777" w:rsidR="00D36F80" w:rsidRDefault="00D36F8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C848ED6" w14:textId="724C5D30" w:rsidR="00D36F80" w:rsidRPr="00613474" w:rsidRDefault="00613474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Преподаватель по предмету </w:t>
            </w:r>
            <w:r w:rsidRPr="00613474">
              <w:rPr>
                <w:sz w:val="28"/>
              </w:rPr>
              <w:t>“</w:t>
            </w:r>
            <w:r>
              <w:rPr>
                <w:sz w:val="28"/>
              </w:rPr>
              <w:t>Основы алгоритмизации и программирования</w:t>
            </w:r>
            <w:r w:rsidRPr="00613474">
              <w:rPr>
                <w:sz w:val="28"/>
              </w:rPr>
              <w:t>”</w:t>
            </w:r>
          </w:p>
        </w:tc>
      </w:tr>
      <w:tr w:rsidR="00D36F80" w14:paraId="3C54FB66" w14:textId="77777777">
        <w:trPr>
          <w:trHeight w:val="457"/>
        </w:trPr>
        <w:tc>
          <w:tcPr>
            <w:tcW w:w="3600" w:type="dxa"/>
            <w:vAlign w:val="center"/>
          </w:tcPr>
          <w:p w14:paraId="06461991" w14:textId="77777777" w:rsidR="00D36F80" w:rsidRDefault="00D36F8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4A4F7F1B" w14:textId="77777777" w:rsidR="00D36F80" w:rsidRDefault="00D36F8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66CC07D2" w14:textId="7BE81B56" w:rsidR="00D36F80" w:rsidRDefault="0061347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Гусятинер Л.Б.</w:t>
            </w:r>
          </w:p>
        </w:tc>
      </w:tr>
      <w:tr w:rsidR="00D36F80" w14:paraId="4908FEB7" w14:textId="77777777">
        <w:trPr>
          <w:trHeight w:val="519"/>
        </w:trPr>
        <w:tc>
          <w:tcPr>
            <w:tcW w:w="3600" w:type="dxa"/>
            <w:vAlign w:val="center"/>
          </w:tcPr>
          <w:p w14:paraId="233D586A" w14:textId="77777777" w:rsidR="00D36F80" w:rsidRDefault="00D36F8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0375A49E" w14:textId="77777777" w:rsidR="00D36F80" w:rsidRDefault="00D36F8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5338E729" w14:textId="1E2B115A" w:rsidR="00D36F80" w:rsidRDefault="006B1541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</w:t>
            </w:r>
            <w:r w:rsidR="00613474">
              <w:rPr>
                <w:sz w:val="28"/>
              </w:rPr>
              <w:t xml:space="preserve"> </w:t>
            </w:r>
            <w:proofErr w:type="gramStart"/>
            <w:r w:rsidR="00613474">
              <w:rPr>
                <w:sz w:val="28"/>
              </w:rPr>
              <w:t xml:space="preserve">09 </w:t>
            </w:r>
            <w:r>
              <w:rPr>
                <w:sz w:val="28"/>
              </w:rPr>
              <w:t>”</w:t>
            </w:r>
            <w:proofErr w:type="gramEnd"/>
            <w:r w:rsidR="00613474">
              <w:rPr>
                <w:sz w:val="28"/>
              </w:rPr>
              <w:t xml:space="preserve"> декабря </w:t>
            </w:r>
            <w:r>
              <w:rPr>
                <w:sz w:val="28"/>
              </w:rPr>
              <w:t>2</w:t>
            </w:r>
            <w:r w:rsidR="00613474">
              <w:rPr>
                <w:sz w:val="28"/>
              </w:rPr>
              <w:t>023</w:t>
            </w:r>
          </w:p>
        </w:tc>
      </w:tr>
    </w:tbl>
    <w:p w14:paraId="79207EC1" w14:textId="77777777" w:rsidR="00D36F80" w:rsidRDefault="00D36F80">
      <w:pPr>
        <w:jc w:val="center"/>
        <w:rPr>
          <w:b/>
          <w:bCs/>
          <w:sz w:val="28"/>
        </w:rPr>
      </w:pPr>
    </w:p>
    <w:p w14:paraId="34DEA7DF" w14:textId="28739B15" w:rsidR="00D36F80" w:rsidRDefault="00D36F80" w:rsidP="00B1128C">
      <w:pPr>
        <w:rPr>
          <w:b/>
          <w:bCs/>
          <w:sz w:val="28"/>
        </w:rPr>
      </w:pPr>
    </w:p>
    <w:p w14:paraId="173B471B" w14:textId="77777777" w:rsidR="00B1128C" w:rsidRDefault="00B1128C" w:rsidP="00B1128C">
      <w:pPr>
        <w:rPr>
          <w:b/>
          <w:bCs/>
        </w:rPr>
      </w:pPr>
    </w:p>
    <w:p w14:paraId="5CDAD553" w14:textId="77777777" w:rsidR="00D36F80" w:rsidRDefault="00D36F80">
      <w:pPr>
        <w:jc w:val="center"/>
        <w:rPr>
          <w:b/>
          <w:bCs/>
        </w:rPr>
      </w:pPr>
    </w:p>
    <w:p w14:paraId="5236BDA6" w14:textId="77777777" w:rsidR="00D36F80" w:rsidRDefault="00D36F80">
      <w:pPr>
        <w:jc w:val="center"/>
        <w:rPr>
          <w:b/>
          <w:bCs/>
        </w:rPr>
      </w:pPr>
    </w:p>
    <w:p w14:paraId="52D327E6" w14:textId="77777777" w:rsidR="00613474" w:rsidRDefault="00613474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консольная программа </w:t>
      </w:r>
    </w:p>
    <w:p w14:paraId="191663BF" w14:textId="0E9A5C49" w:rsidR="00D36F80" w:rsidRPr="00FE3484" w:rsidRDefault="00613474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парсер для документации</w:t>
      </w:r>
    </w:p>
    <w:p w14:paraId="0AFD5315" w14:textId="77777777" w:rsidR="00D36F80" w:rsidRDefault="00D36F80">
      <w:pPr>
        <w:jc w:val="center"/>
        <w:rPr>
          <w:b/>
          <w:bCs/>
          <w:caps/>
          <w:sz w:val="28"/>
        </w:rPr>
      </w:pPr>
    </w:p>
    <w:p w14:paraId="3369050D" w14:textId="2CC6568E" w:rsidR="00D36F80" w:rsidRDefault="006B1541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Руководство программиста</w:t>
      </w:r>
    </w:p>
    <w:p w14:paraId="5EF394F2" w14:textId="5D7EEB86" w:rsidR="00D36F80" w:rsidRDefault="00D36F80">
      <w:pPr>
        <w:rPr>
          <w:b/>
          <w:bCs/>
          <w:sz w:val="28"/>
        </w:rPr>
      </w:pPr>
    </w:p>
    <w:p w14:paraId="41A5DDDB" w14:textId="1ADEC4F0" w:rsidR="00D36F80" w:rsidRDefault="006B1541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утверждения</w:t>
      </w:r>
    </w:p>
    <w:p w14:paraId="133D0183" w14:textId="32E4A142" w:rsidR="00D36F80" w:rsidRDefault="006B1541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33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33 01</w:t>
      </w:r>
      <w:bookmarkEnd w:id="0"/>
      <w:bookmarkEnd w:id="1"/>
      <w:r>
        <w:rPr>
          <w:b/>
          <w:bCs/>
          <w:sz w:val="44"/>
        </w:rPr>
        <w:fldChar w:fldCharType="end"/>
      </w:r>
    </w:p>
    <w:p w14:paraId="266FC819" w14:textId="18E0E9B4" w:rsidR="00D36F80" w:rsidRDefault="006B1541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777C3A" w:rsidRPr="00777C3A">
        <w:rPr>
          <w:b/>
          <w:bCs/>
          <w:sz w:val="36"/>
        </w:rPr>
        <w:t>А.В.00001-01 33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14:paraId="295C21D4" w14:textId="691E60B3" w:rsidR="00D36F80" w:rsidRDefault="00B1128C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C2B9D94" wp14:editId="2263689E">
                <wp:simplePos x="0" y="0"/>
                <wp:positionH relativeFrom="leftMargin">
                  <wp:posOffset>272415</wp:posOffset>
                </wp:positionH>
                <wp:positionV relativeFrom="paragraph">
                  <wp:posOffset>123825</wp:posOffset>
                </wp:positionV>
                <wp:extent cx="431800" cy="5241290"/>
                <wp:effectExtent l="19050" t="19050" r="25400" b="35560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3290C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98C5D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FA302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AC8A2B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3DE6C9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2B9D94" id="Page_ 1_GropS" o:spid="_x0000_s1026" style="position:absolute;margin-left:21.45pt;margin-top:9.75pt;width:34pt;height:412.7pt;z-index:-251658240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0F63290C" w14:textId="77777777" w:rsidR="00D36F80" w:rsidRDefault="006B154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5998C5D" w14:textId="77777777" w:rsidR="00D36F80" w:rsidRDefault="006B154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15DFA302" w14:textId="77777777" w:rsidR="00D36F80" w:rsidRDefault="006B1541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45AC8A2B" w14:textId="77777777" w:rsidR="00D36F80" w:rsidRDefault="006B154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5C3DE6C9" w14:textId="77777777" w:rsidR="00D36F80" w:rsidRDefault="006B154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E8A8513" w14:textId="77777777" w:rsidR="00D36F80" w:rsidRDefault="00D36F80">
      <w:pPr>
        <w:jc w:val="center"/>
        <w:rPr>
          <w:b/>
          <w:bCs/>
          <w:sz w:val="32"/>
        </w:rPr>
      </w:pPr>
    </w:p>
    <w:p w14:paraId="3320198C" w14:textId="77777777" w:rsidR="00D36F80" w:rsidRDefault="00D36F8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43"/>
        <w:gridCol w:w="1827"/>
        <w:gridCol w:w="3637"/>
      </w:tblGrid>
      <w:tr w:rsidR="00D36F80" w14:paraId="6E8D9F44" w14:textId="77777777" w:rsidTr="00E00D7B">
        <w:tc>
          <w:tcPr>
            <w:tcW w:w="3443" w:type="dxa"/>
            <w:vAlign w:val="center"/>
          </w:tcPr>
          <w:p w14:paraId="7180DC0F" w14:textId="77777777" w:rsidR="00D36F80" w:rsidRDefault="00D36F8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7787213C" w14:textId="77777777" w:rsidR="00D36F80" w:rsidRDefault="00D36F8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1612E952" w14:textId="2B6AC1A2" w:rsidR="00D36F80" w:rsidRDefault="00D36F80" w:rsidP="00E348C1">
            <w:pPr>
              <w:tabs>
                <w:tab w:val="left" w:pos="5727"/>
              </w:tabs>
              <w:rPr>
                <w:sz w:val="28"/>
              </w:rPr>
            </w:pPr>
          </w:p>
        </w:tc>
      </w:tr>
      <w:tr w:rsidR="00D36F80" w14:paraId="7C2A513B" w14:textId="77777777" w:rsidTr="00E00D7B">
        <w:tc>
          <w:tcPr>
            <w:tcW w:w="3443" w:type="dxa"/>
            <w:vAlign w:val="center"/>
          </w:tcPr>
          <w:p w14:paraId="4A23E18C" w14:textId="77777777" w:rsidR="00D36F80" w:rsidRDefault="00D36F8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5D909CC9" w14:textId="77777777" w:rsidR="00D36F80" w:rsidRDefault="00D36F8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0FDBBE90" w14:textId="3D0CDA12" w:rsidR="00D36F80" w:rsidRDefault="00D36F80" w:rsidP="00FE3484">
            <w:pPr>
              <w:tabs>
                <w:tab w:val="left" w:pos="5727"/>
              </w:tabs>
              <w:rPr>
                <w:sz w:val="28"/>
              </w:rPr>
            </w:pPr>
          </w:p>
        </w:tc>
      </w:tr>
      <w:tr w:rsidR="00613474" w14:paraId="4353A975" w14:textId="77777777" w:rsidTr="00E00D7B">
        <w:trPr>
          <w:trHeight w:val="513"/>
        </w:trPr>
        <w:tc>
          <w:tcPr>
            <w:tcW w:w="3443" w:type="dxa"/>
            <w:vAlign w:val="center"/>
          </w:tcPr>
          <w:p w14:paraId="7E7B4A1A" w14:textId="77777777" w:rsidR="00613474" w:rsidRDefault="00613474" w:rsidP="0061347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5AD6C972" w14:textId="77777777" w:rsidR="00613474" w:rsidRDefault="00613474" w:rsidP="0061347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7CFAF9F2" w14:textId="59A68BE2" w:rsidR="00613474" w:rsidRDefault="00613474" w:rsidP="0061347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Преподаватель по предмету </w:t>
            </w:r>
            <w:r w:rsidRPr="00613474">
              <w:rPr>
                <w:sz w:val="28"/>
              </w:rPr>
              <w:t>“</w:t>
            </w:r>
            <w:r>
              <w:rPr>
                <w:sz w:val="28"/>
              </w:rPr>
              <w:t>Основы алгоритмизации и программирования</w:t>
            </w:r>
            <w:r w:rsidRPr="00613474">
              <w:rPr>
                <w:sz w:val="28"/>
              </w:rPr>
              <w:t>”</w:t>
            </w:r>
          </w:p>
        </w:tc>
      </w:tr>
      <w:tr w:rsidR="00613474" w14:paraId="67380E37" w14:textId="77777777" w:rsidTr="00E00D7B">
        <w:trPr>
          <w:trHeight w:val="142"/>
        </w:trPr>
        <w:tc>
          <w:tcPr>
            <w:tcW w:w="3443" w:type="dxa"/>
            <w:vAlign w:val="center"/>
          </w:tcPr>
          <w:p w14:paraId="7B98C0BF" w14:textId="77777777" w:rsidR="00613474" w:rsidRDefault="00613474" w:rsidP="0061347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2E275806" w14:textId="77777777" w:rsidR="00613474" w:rsidRDefault="00613474" w:rsidP="0061347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3668A2BD" w14:textId="7B5043B5" w:rsidR="00613474" w:rsidRDefault="00613474" w:rsidP="0061347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Гусятинер Л.Б.</w:t>
            </w:r>
          </w:p>
        </w:tc>
      </w:tr>
      <w:tr w:rsidR="00613474" w14:paraId="2A65C448" w14:textId="77777777" w:rsidTr="00E00D7B">
        <w:trPr>
          <w:trHeight w:hRule="exact" w:val="567"/>
        </w:trPr>
        <w:tc>
          <w:tcPr>
            <w:tcW w:w="3443" w:type="dxa"/>
            <w:vAlign w:val="center"/>
          </w:tcPr>
          <w:p w14:paraId="6C8640D9" w14:textId="77777777" w:rsidR="00613474" w:rsidRDefault="00613474" w:rsidP="0061347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7572C21C" w14:textId="77777777" w:rsidR="00613474" w:rsidRDefault="00613474" w:rsidP="0061347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4E8DA0FC" w14:textId="7B03278B" w:rsidR="00613474" w:rsidRDefault="00613474" w:rsidP="0061347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“ </w:t>
            </w:r>
            <w:proofErr w:type="gramStart"/>
            <w:r>
              <w:rPr>
                <w:sz w:val="28"/>
              </w:rPr>
              <w:t>09 ”</w:t>
            </w:r>
            <w:proofErr w:type="gramEnd"/>
            <w:r>
              <w:rPr>
                <w:sz w:val="28"/>
              </w:rPr>
              <w:t xml:space="preserve"> декабря 2023</w:t>
            </w:r>
          </w:p>
        </w:tc>
      </w:tr>
      <w:tr w:rsidR="00613474" w14:paraId="34442778" w14:textId="77777777" w:rsidTr="00E00D7B">
        <w:tc>
          <w:tcPr>
            <w:tcW w:w="3443" w:type="dxa"/>
            <w:vAlign w:val="center"/>
          </w:tcPr>
          <w:p w14:paraId="1D27C4BE" w14:textId="77777777" w:rsidR="00613474" w:rsidRDefault="00613474" w:rsidP="0061347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19B3648C" w14:textId="77777777" w:rsidR="00613474" w:rsidRDefault="00613474" w:rsidP="0061347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12251931" w14:textId="003D8783" w:rsidR="00613474" w:rsidRDefault="00613474" w:rsidP="00613474">
            <w:pPr>
              <w:tabs>
                <w:tab w:val="left" w:pos="5727"/>
              </w:tabs>
              <w:rPr>
                <w:sz w:val="28"/>
              </w:rPr>
            </w:pPr>
          </w:p>
        </w:tc>
      </w:tr>
      <w:tr w:rsidR="00E00D7B" w14:paraId="059FFD17" w14:textId="77777777" w:rsidTr="00E00D7B">
        <w:tc>
          <w:tcPr>
            <w:tcW w:w="3443" w:type="dxa"/>
            <w:vAlign w:val="center"/>
          </w:tcPr>
          <w:p w14:paraId="35AB090D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7D87051F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3FDC6874" w14:textId="779BA923" w:rsidR="00E00D7B" w:rsidRDefault="00E00D7B" w:rsidP="00613474">
            <w:pPr>
              <w:tabs>
                <w:tab w:val="left" w:pos="5727"/>
              </w:tabs>
              <w:rPr>
                <w:sz w:val="28"/>
              </w:rPr>
            </w:pPr>
          </w:p>
        </w:tc>
      </w:tr>
      <w:tr w:rsidR="00E00D7B" w14:paraId="3CA425AB" w14:textId="77777777" w:rsidTr="00E00D7B">
        <w:trPr>
          <w:trHeight w:val="468"/>
        </w:trPr>
        <w:tc>
          <w:tcPr>
            <w:tcW w:w="3443" w:type="dxa"/>
            <w:vAlign w:val="center"/>
          </w:tcPr>
          <w:p w14:paraId="65BD11C0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215EEE02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51DD94D9" w14:textId="6C828E3B" w:rsidR="00E00D7B" w:rsidRDefault="00E00D7B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E00D7B" w14:paraId="00E98640" w14:textId="77777777" w:rsidTr="00E00D7B">
        <w:tc>
          <w:tcPr>
            <w:tcW w:w="3443" w:type="dxa"/>
            <w:vAlign w:val="center"/>
          </w:tcPr>
          <w:p w14:paraId="0045ECFD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15A14D8D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1F2DA657" w14:textId="77777777" w:rsidR="00E00D7B" w:rsidRDefault="00613474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Студент группы 31ИС-21</w:t>
            </w:r>
          </w:p>
          <w:p w14:paraId="6828D112" w14:textId="11638C70" w:rsidR="00613474" w:rsidRDefault="00613474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Гаврюшкин</w:t>
            </w:r>
            <w:proofErr w:type="spellEnd"/>
            <w:r>
              <w:rPr>
                <w:sz w:val="28"/>
              </w:rPr>
              <w:t xml:space="preserve"> М.В.</w:t>
            </w:r>
          </w:p>
        </w:tc>
      </w:tr>
      <w:tr w:rsidR="00E00D7B" w14:paraId="185B3BC1" w14:textId="77777777" w:rsidTr="00E00D7B">
        <w:trPr>
          <w:trHeight w:hRule="exact" w:val="567"/>
        </w:trPr>
        <w:tc>
          <w:tcPr>
            <w:tcW w:w="3443" w:type="dxa"/>
            <w:vAlign w:val="center"/>
          </w:tcPr>
          <w:p w14:paraId="19D001B8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5BDEB9B9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0A87D74C" w14:textId="3CF02C04" w:rsidR="00E00D7B" w:rsidRDefault="00613474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  <w:r>
              <w:rPr>
                <w:sz w:val="28"/>
              </w:rPr>
              <w:t xml:space="preserve">“ </w:t>
            </w:r>
            <w:proofErr w:type="gramStart"/>
            <w:r>
              <w:rPr>
                <w:sz w:val="28"/>
              </w:rPr>
              <w:t>09 ”</w:t>
            </w:r>
            <w:proofErr w:type="gramEnd"/>
            <w:r>
              <w:rPr>
                <w:sz w:val="28"/>
              </w:rPr>
              <w:t xml:space="preserve"> декабря 2023</w:t>
            </w:r>
          </w:p>
        </w:tc>
      </w:tr>
      <w:tr w:rsidR="00E00D7B" w14:paraId="68C15300" w14:textId="77777777" w:rsidTr="00E00D7B">
        <w:tc>
          <w:tcPr>
            <w:tcW w:w="3443" w:type="dxa"/>
            <w:vAlign w:val="center"/>
          </w:tcPr>
          <w:p w14:paraId="7F1016FA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274E7A0B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08ACD057" w14:textId="64D566C0" w:rsidR="00E00D7B" w:rsidRDefault="00E00D7B" w:rsidP="00613474">
            <w:pPr>
              <w:tabs>
                <w:tab w:val="left" w:pos="5727"/>
              </w:tabs>
              <w:rPr>
                <w:sz w:val="28"/>
              </w:rPr>
            </w:pPr>
          </w:p>
        </w:tc>
      </w:tr>
      <w:tr w:rsidR="00613474" w14:paraId="1CEA25FF" w14:textId="77777777" w:rsidTr="00E00D7B">
        <w:trPr>
          <w:gridAfter w:val="1"/>
          <w:wAfter w:w="3637" w:type="dxa"/>
        </w:trPr>
        <w:tc>
          <w:tcPr>
            <w:tcW w:w="3443" w:type="dxa"/>
            <w:vAlign w:val="center"/>
          </w:tcPr>
          <w:p w14:paraId="5B9A0615" w14:textId="77777777" w:rsidR="00613474" w:rsidRDefault="00613474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3EE840BA" w14:textId="77777777" w:rsidR="00613474" w:rsidRDefault="00613474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</w:tr>
      <w:tr w:rsidR="00613474" w14:paraId="4B368111" w14:textId="77777777" w:rsidTr="00E00D7B">
        <w:trPr>
          <w:gridAfter w:val="1"/>
          <w:wAfter w:w="3637" w:type="dxa"/>
          <w:trHeight w:val="442"/>
        </w:trPr>
        <w:tc>
          <w:tcPr>
            <w:tcW w:w="3443" w:type="dxa"/>
            <w:vAlign w:val="center"/>
          </w:tcPr>
          <w:p w14:paraId="5DC06334" w14:textId="77777777" w:rsidR="00613474" w:rsidRDefault="00613474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38AAAB3E" w14:textId="77777777" w:rsidR="00613474" w:rsidRDefault="00613474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</w:tr>
      <w:tr w:rsidR="00613474" w14:paraId="44F28D7B" w14:textId="77777777" w:rsidTr="00E00D7B">
        <w:trPr>
          <w:gridAfter w:val="1"/>
          <w:wAfter w:w="3637" w:type="dxa"/>
          <w:trHeight w:val="439"/>
        </w:trPr>
        <w:tc>
          <w:tcPr>
            <w:tcW w:w="3443" w:type="dxa"/>
            <w:vAlign w:val="center"/>
          </w:tcPr>
          <w:p w14:paraId="0502383B" w14:textId="77777777" w:rsidR="00613474" w:rsidRDefault="00613474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4133D4C0" w14:textId="77777777" w:rsidR="00613474" w:rsidRDefault="00613474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</w:tr>
    </w:tbl>
    <w:p w14:paraId="00DD4D2F" w14:textId="77777777" w:rsidR="00D36F80" w:rsidRDefault="00D36F80">
      <w:pPr>
        <w:rPr>
          <w:b/>
          <w:bCs/>
          <w:sz w:val="32"/>
          <w:szCs w:val="32"/>
        </w:rPr>
        <w:sectPr w:rsidR="00D36F80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14:paraId="44E6BD65" w14:textId="77777777" w:rsidR="00D36F80" w:rsidRDefault="00D36F80">
      <w:pPr>
        <w:rPr>
          <w:b/>
          <w:bCs/>
          <w:sz w:val="32"/>
          <w:szCs w:val="32"/>
        </w:rPr>
      </w:pPr>
    </w:p>
    <w:p w14:paraId="62FCA3CE" w14:textId="77777777" w:rsidR="00D36F80" w:rsidRDefault="006B15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14:paraId="11251285" w14:textId="77777777" w:rsidR="00D36F80" w:rsidRDefault="006B1541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14:paraId="56443562" w14:textId="77777777" w:rsidR="00D36F80" w:rsidRDefault="006B1541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777C3A" w:rsidRPr="00777C3A">
        <w:rPr>
          <w:sz w:val="28"/>
        </w:rPr>
        <w:t>А.В.00001-01 33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14:paraId="11C0CBDE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2C59C044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0A31C886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32E66BA9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4CBD07F6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0AE752D8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6761E037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30E37D37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22477BA7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2B5F72E3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07C7314E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7FBB31B5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79546705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360131D7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33B100AC" w14:textId="77777777" w:rsidR="00B1128C" w:rsidRDefault="00B1128C" w:rsidP="00B1128C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консольная программа </w:t>
      </w:r>
    </w:p>
    <w:p w14:paraId="737F7F4E" w14:textId="77777777" w:rsidR="00B1128C" w:rsidRPr="00FE3484" w:rsidRDefault="00B1128C" w:rsidP="00B1128C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парсер для документации</w:t>
      </w:r>
    </w:p>
    <w:p w14:paraId="7E4A6896" w14:textId="77777777" w:rsidR="00D36F80" w:rsidRDefault="00D36F80">
      <w:pPr>
        <w:jc w:val="center"/>
        <w:rPr>
          <w:b/>
          <w:bCs/>
          <w:caps/>
          <w:sz w:val="28"/>
          <w:szCs w:val="28"/>
        </w:rPr>
      </w:pPr>
    </w:p>
    <w:p w14:paraId="079B50EF" w14:textId="77777777" w:rsidR="00D36F80" w:rsidRDefault="00D36F80">
      <w:pPr>
        <w:jc w:val="center"/>
        <w:rPr>
          <w:b/>
          <w:bCs/>
          <w:caps/>
          <w:sz w:val="28"/>
          <w:szCs w:val="28"/>
        </w:rPr>
      </w:pPr>
    </w:p>
    <w:p w14:paraId="6C7C9FD6" w14:textId="35076EAA" w:rsidR="00D36F80" w:rsidRDefault="00770824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7048F853" wp14:editId="03357649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FFC4F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CD8AF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563CF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77F86F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59951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48F853"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165FFC4F" w14:textId="77777777" w:rsidR="00D36F80" w:rsidRDefault="006B154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0BBCD8AF" w14:textId="77777777" w:rsidR="00D36F80" w:rsidRDefault="006B154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0BA563CF" w14:textId="77777777" w:rsidR="00D36F80" w:rsidRDefault="006B154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1577F86F" w14:textId="77777777" w:rsidR="00D36F80" w:rsidRDefault="006B154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45959951" w14:textId="77777777" w:rsidR="00D36F80" w:rsidRDefault="006B154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B1541">
        <w:rPr>
          <w:b/>
          <w:bCs/>
          <w:sz w:val="36"/>
        </w:rPr>
        <w:t>Руководство программиста</w:t>
      </w:r>
    </w:p>
    <w:p w14:paraId="040CCBBB" w14:textId="77777777" w:rsidR="00D36F80" w:rsidRDefault="00D36F80">
      <w:pPr>
        <w:jc w:val="center"/>
        <w:rPr>
          <w:b/>
          <w:bCs/>
          <w:sz w:val="36"/>
          <w:szCs w:val="36"/>
        </w:rPr>
      </w:pPr>
    </w:p>
    <w:p w14:paraId="79F0897D" w14:textId="77777777" w:rsidR="00D36F80" w:rsidRDefault="006B1541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777C3A" w:rsidRPr="00777C3A">
        <w:rPr>
          <w:b/>
          <w:bCs/>
          <w:sz w:val="36"/>
        </w:rPr>
        <w:t>А.В.00001-01 33 01</w:t>
      </w:r>
      <w:r>
        <w:rPr>
          <w:b/>
          <w:bCs/>
          <w:caps/>
          <w:sz w:val="36"/>
        </w:rPr>
        <w:fldChar w:fldCharType="end"/>
      </w:r>
    </w:p>
    <w:p w14:paraId="1BD78855" w14:textId="77777777" w:rsidR="00D36F80" w:rsidRDefault="00D36F80">
      <w:pPr>
        <w:jc w:val="center"/>
        <w:rPr>
          <w:b/>
          <w:bCs/>
          <w:sz w:val="28"/>
          <w:szCs w:val="28"/>
        </w:rPr>
        <w:sectPr w:rsidR="00D36F80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695EB8A" w14:textId="77777777" w:rsidR="00D36F80" w:rsidRDefault="006B1541">
      <w:pPr>
        <w:pStyle w:val="1"/>
        <w:numPr>
          <w:ilvl w:val="0"/>
          <w:numId w:val="0"/>
        </w:numPr>
        <w:rPr>
          <w:caps/>
          <w:sz w:val="32"/>
        </w:rPr>
      </w:pPr>
      <w:bookmarkStart w:id="2" w:name="_Toc152969596"/>
      <w:r>
        <w:rPr>
          <w:caps/>
          <w:sz w:val="32"/>
        </w:rPr>
        <w:lastRenderedPageBreak/>
        <w:t>Аннотация</w:t>
      </w:r>
      <w:bookmarkEnd w:id="2"/>
    </w:p>
    <w:p w14:paraId="3079CBA0" w14:textId="77777777" w:rsidR="00D36F80" w:rsidRDefault="00D36F80"/>
    <w:p w14:paraId="4B857F55" w14:textId="77777777" w:rsidR="00D36F80" w:rsidRPr="00777C3A" w:rsidRDefault="00D36F80">
      <w:pPr>
        <w:rPr>
          <w:sz w:val="28"/>
          <w:szCs w:val="28"/>
        </w:rPr>
      </w:pPr>
    </w:p>
    <w:p w14:paraId="48412A82" w14:textId="77777777" w:rsidR="00C24F1A" w:rsidRDefault="003416F2" w:rsidP="00C24F1A">
      <w:pPr>
        <w:spacing w:after="120" w:line="276" w:lineRule="auto"/>
        <w:ind w:firstLine="680"/>
        <w:jc w:val="both"/>
        <w:rPr>
          <w:color w:val="000000" w:themeColor="text1"/>
          <w:sz w:val="28"/>
          <w:szCs w:val="28"/>
        </w:rPr>
      </w:pPr>
      <w:r w:rsidRPr="003416F2">
        <w:rPr>
          <w:color w:val="000000" w:themeColor="text1"/>
          <w:sz w:val="28"/>
          <w:szCs w:val="28"/>
        </w:rPr>
        <w:t xml:space="preserve">Документ представляет собой подробное руководство для программистов, </w:t>
      </w:r>
      <w:r w:rsidR="00474F9D">
        <w:rPr>
          <w:color w:val="000000" w:themeColor="text1"/>
          <w:sz w:val="28"/>
          <w:szCs w:val="28"/>
        </w:rPr>
        <w:t xml:space="preserve">которые </w:t>
      </w:r>
      <w:r w:rsidR="00C24F1A">
        <w:rPr>
          <w:color w:val="000000" w:themeColor="text1"/>
          <w:sz w:val="28"/>
          <w:szCs w:val="28"/>
        </w:rPr>
        <w:t>ведут углублённую работу с данной программой</w:t>
      </w:r>
      <w:r w:rsidRPr="003416F2">
        <w:rPr>
          <w:color w:val="000000" w:themeColor="text1"/>
          <w:sz w:val="28"/>
          <w:szCs w:val="28"/>
        </w:rPr>
        <w:t xml:space="preserve">. </w:t>
      </w:r>
    </w:p>
    <w:p w14:paraId="72A615AB" w14:textId="77777777" w:rsidR="00C24F1A" w:rsidRDefault="00C24F1A" w:rsidP="00C24F1A">
      <w:pPr>
        <w:spacing w:after="120" w:line="276" w:lineRule="auto"/>
        <w:ind w:firstLine="680"/>
        <w:jc w:val="both"/>
        <w:rPr>
          <w:color w:val="000000" w:themeColor="text1"/>
          <w:sz w:val="28"/>
          <w:szCs w:val="28"/>
        </w:rPr>
      </w:pPr>
      <w:r w:rsidRPr="00C24F1A">
        <w:rPr>
          <w:color w:val="000000" w:themeColor="text1"/>
          <w:sz w:val="28"/>
          <w:szCs w:val="28"/>
        </w:rPr>
        <w:t xml:space="preserve">Консольная программа парсера для колледжа КМПО РАНХиГС предназначена для автоматизации процесса обработки информации о преподавателях, их часах полной нагрузки и интеграции данных в Excel.  </w:t>
      </w:r>
    </w:p>
    <w:p w14:paraId="76715E74" w14:textId="689A387B" w:rsidR="00C24F1A" w:rsidRDefault="00C24F1A" w:rsidP="00C24F1A">
      <w:pPr>
        <w:spacing w:after="120" w:line="276" w:lineRule="auto"/>
        <w:ind w:firstLine="680"/>
        <w:jc w:val="both"/>
        <w:rPr>
          <w:color w:val="000000" w:themeColor="text1"/>
          <w:sz w:val="28"/>
          <w:szCs w:val="28"/>
        </w:rPr>
      </w:pPr>
      <w:r w:rsidRPr="00C24F1A">
        <w:rPr>
          <w:color w:val="000000" w:themeColor="text1"/>
          <w:sz w:val="28"/>
          <w:szCs w:val="28"/>
        </w:rPr>
        <w:t xml:space="preserve">Программа осуществляет </w:t>
      </w:r>
      <w:proofErr w:type="spellStart"/>
      <w:r w:rsidRPr="00C24F1A">
        <w:rPr>
          <w:color w:val="000000" w:themeColor="text1"/>
          <w:sz w:val="28"/>
          <w:szCs w:val="28"/>
        </w:rPr>
        <w:t>парсинг</w:t>
      </w:r>
      <w:proofErr w:type="spellEnd"/>
      <w:r w:rsidRPr="00C24F1A">
        <w:rPr>
          <w:color w:val="000000" w:themeColor="text1"/>
          <w:sz w:val="28"/>
          <w:szCs w:val="28"/>
        </w:rPr>
        <w:t xml:space="preserve"> информации о преподавателях колледжа, извлекая данные о часах полной нагрузки. Полученные значения добавляются в Excel-файл, где каждому преподавателю соответствует поле "Полная нагрузка". Кроме того, программа интегрирует данные о часах полной нагрузки из файла "Основная нагрузка".</w:t>
      </w:r>
    </w:p>
    <w:p w14:paraId="7F75AE28" w14:textId="2795131F" w:rsidR="00C24F1A" w:rsidRDefault="00C24F1A" w:rsidP="00C24F1A">
      <w:pPr>
        <w:spacing w:after="120" w:line="276" w:lineRule="auto"/>
        <w:ind w:firstLine="680"/>
        <w:jc w:val="both"/>
        <w:rPr>
          <w:color w:val="000000" w:themeColor="text1"/>
          <w:sz w:val="28"/>
          <w:szCs w:val="28"/>
        </w:rPr>
      </w:pPr>
      <w:r w:rsidRPr="00C24F1A">
        <w:rPr>
          <w:color w:val="000000" w:themeColor="text1"/>
          <w:sz w:val="28"/>
          <w:szCs w:val="28"/>
        </w:rPr>
        <w:t>Эта консольная утилита обеспечивает эффективный и удобный способ управления данными о преподавателях колледжа, оптимизируя процессы обработки информации и обновления Excel-файлов.</w:t>
      </w:r>
    </w:p>
    <w:p w14:paraId="5B72C149" w14:textId="13A9DC33" w:rsidR="00D36F80" w:rsidRPr="003416F2" w:rsidRDefault="00777C3A" w:rsidP="00C24F1A">
      <w:pPr>
        <w:spacing w:after="120" w:line="276" w:lineRule="auto"/>
        <w:ind w:firstLine="680"/>
        <w:jc w:val="both"/>
        <w:rPr>
          <w:sz w:val="28"/>
          <w:szCs w:val="28"/>
        </w:rPr>
      </w:pPr>
      <w:r w:rsidRPr="003416F2">
        <w:rPr>
          <w:sz w:val="28"/>
          <w:szCs w:val="28"/>
        </w:rPr>
        <w:t>Оформление программного документа «Руководство программиста» произведено по требованиям ЕСПД  (ГОСТ 19.101-77 1), ГОСТ 19.103-77 2), ГОСТ 19.104-78* 3), ГОСТ 19.105-78* 4), ГОСТ 19.106-78* 5), ГОСТ 19.504-79* 6), ГОСТ 19.604-78* 7)).</w:t>
      </w:r>
    </w:p>
    <w:p w14:paraId="6786B919" w14:textId="3677DD95" w:rsidR="00777C3A" w:rsidRDefault="00777C3A">
      <w:pPr>
        <w:rPr>
          <w:sz w:val="28"/>
          <w:szCs w:val="28"/>
        </w:rPr>
      </w:pPr>
    </w:p>
    <w:p w14:paraId="2F7C6D61" w14:textId="77777777" w:rsidR="00777C3A" w:rsidRPr="00777C3A" w:rsidRDefault="00777C3A">
      <w:pPr>
        <w:rPr>
          <w:sz w:val="28"/>
          <w:szCs w:val="28"/>
        </w:rPr>
      </w:pPr>
    </w:p>
    <w:p w14:paraId="7EBFA346" w14:textId="6F8C63B1" w:rsidR="00D36F80" w:rsidRDefault="00D36F80" w:rsidP="00777C3A"/>
    <w:p w14:paraId="18E7B2D6" w14:textId="77777777" w:rsidR="00D36F80" w:rsidRDefault="006B1541">
      <w:pPr>
        <w:pStyle w:val="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br w:type="page"/>
      </w:r>
      <w:bookmarkStart w:id="3" w:name="_Toc152969597"/>
      <w:r>
        <w:rPr>
          <w:caps/>
          <w:sz w:val="32"/>
        </w:rPr>
        <w:lastRenderedPageBreak/>
        <w:t>Содержание</w:t>
      </w:r>
      <w:bookmarkEnd w:id="3"/>
    </w:p>
    <w:p w14:paraId="0BC47FB5" w14:textId="77777777" w:rsidR="00D36F80" w:rsidRDefault="00D36F80">
      <w:pPr>
        <w:rPr>
          <w:b/>
          <w:bCs/>
        </w:rPr>
      </w:pPr>
    </w:p>
    <w:p w14:paraId="0C63EC91" w14:textId="77777777" w:rsidR="00D36F80" w:rsidRDefault="00D36F80">
      <w:pPr>
        <w:rPr>
          <w:b/>
          <w:bCs/>
        </w:rPr>
      </w:pPr>
    </w:p>
    <w:p w14:paraId="707737C9" w14:textId="77777777" w:rsidR="00D36F80" w:rsidRDefault="00D36F80">
      <w:pPr>
        <w:rPr>
          <w:bCs/>
        </w:rPr>
      </w:pPr>
    </w:p>
    <w:p w14:paraId="3BEBAE1D" w14:textId="5AAFB226" w:rsidR="00CB78C2" w:rsidRDefault="006B1541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</w:rPr>
        <w:fldChar w:fldCharType="begin"/>
      </w:r>
      <w:r>
        <w:rPr>
          <w:bCs/>
        </w:rPr>
        <w:instrText xml:space="preserve"> TOC \o "1-4" \h \z </w:instrText>
      </w:r>
      <w:r>
        <w:rPr>
          <w:bCs/>
        </w:rPr>
        <w:fldChar w:fldCharType="separate"/>
      </w:r>
      <w:hyperlink w:anchor="_Toc152969596" w:history="1">
        <w:r w:rsidR="00CB78C2" w:rsidRPr="006043EA">
          <w:rPr>
            <w:rStyle w:val="ad"/>
            <w:caps/>
            <w:noProof/>
          </w:rPr>
          <w:t>Аннотация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_Toc152969596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2</w:t>
        </w:r>
        <w:r w:rsidR="00CB78C2">
          <w:rPr>
            <w:noProof/>
            <w:webHidden/>
          </w:rPr>
          <w:fldChar w:fldCharType="end"/>
        </w:r>
      </w:hyperlink>
    </w:p>
    <w:p w14:paraId="5B836693" w14:textId="0D4D5109" w:rsidR="00CB78C2" w:rsidRDefault="00D0775B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597" w:history="1">
        <w:r w:rsidR="00CB78C2" w:rsidRPr="006043EA">
          <w:rPr>
            <w:rStyle w:val="ad"/>
            <w:caps/>
            <w:noProof/>
          </w:rPr>
          <w:t>Содержание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_Toc152969597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3</w:t>
        </w:r>
        <w:r w:rsidR="00CB78C2">
          <w:rPr>
            <w:noProof/>
            <w:webHidden/>
          </w:rPr>
          <w:fldChar w:fldCharType="end"/>
        </w:r>
      </w:hyperlink>
    </w:p>
    <w:p w14:paraId="5B02FFA6" w14:textId="2A39A993" w:rsidR="00CB78C2" w:rsidRDefault="00D0775B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598" w:history="1">
        <w:r w:rsidR="00CB78C2" w:rsidRPr="006043EA">
          <w:rPr>
            <w:rStyle w:val="ad"/>
            <w:noProof/>
          </w:rPr>
          <w:t>1.</w:t>
        </w:r>
        <w:r w:rsidR="00CB78C2" w:rsidRPr="006043EA">
          <w:rPr>
            <w:rStyle w:val="ad"/>
            <w:caps/>
            <w:noProof/>
          </w:rPr>
          <w:t xml:space="preserve"> Назначение и условия применения программы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_Toc152969598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4</w:t>
        </w:r>
        <w:r w:rsidR="00CB78C2">
          <w:rPr>
            <w:noProof/>
            <w:webHidden/>
          </w:rPr>
          <w:fldChar w:fldCharType="end"/>
        </w:r>
      </w:hyperlink>
    </w:p>
    <w:p w14:paraId="1D1672E0" w14:textId="7F2E7161" w:rsidR="00CB78C2" w:rsidRDefault="00D0775B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599" w:history="1">
        <w:r w:rsidR="00CB78C2" w:rsidRPr="006043EA">
          <w:rPr>
            <w:rStyle w:val="ad"/>
            <w:b/>
            <w:bCs/>
            <w:noProof/>
          </w:rPr>
          <w:t>1.1. Назначение программы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_Toc152969599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4</w:t>
        </w:r>
        <w:r w:rsidR="00CB78C2">
          <w:rPr>
            <w:noProof/>
            <w:webHidden/>
          </w:rPr>
          <w:fldChar w:fldCharType="end"/>
        </w:r>
      </w:hyperlink>
    </w:p>
    <w:p w14:paraId="0141C09D" w14:textId="033EC5DF" w:rsidR="00CB78C2" w:rsidRDefault="00D0775B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00" w:history="1">
        <w:r w:rsidR="00CB78C2" w:rsidRPr="006043EA">
          <w:rPr>
            <w:rStyle w:val="ad"/>
            <w:b/>
            <w:bCs/>
            <w:noProof/>
          </w:rPr>
          <w:t>1.2. Функции, выполняемые программой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_Toc152969600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4</w:t>
        </w:r>
        <w:r w:rsidR="00CB78C2">
          <w:rPr>
            <w:noProof/>
            <w:webHidden/>
          </w:rPr>
          <w:fldChar w:fldCharType="end"/>
        </w:r>
      </w:hyperlink>
    </w:p>
    <w:p w14:paraId="5286F437" w14:textId="5295F565" w:rsidR="00CB78C2" w:rsidRDefault="00D0775B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01" w:history="1">
        <w:r w:rsidR="00CB78C2" w:rsidRPr="006043EA">
          <w:rPr>
            <w:rStyle w:val="ad"/>
            <w:b/>
            <w:bCs/>
            <w:noProof/>
          </w:rPr>
          <w:t>1.3. Условия, необходимые для выполнения программы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_Toc152969601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4</w:t>
        </w:r>
        <w:r w:rsidR="00CB78C2">
          <w:rPr>
            <w:noProof/>
            <w:webHidden/>
          </w:rPr>
          <w:fldChar w:fldCharType="end"/>
        </w:r>
      </w:hyperlink>
    </w:p>
    <w:p w14:paraId="1E53D021" w14:textId="282ACAAB" w:rsidR="00CB78C2" w:rsidRDefault="00D0775B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02" w:history="1">
        <w:r w:rsidR="00CB78C2" w:rsidRPr="006043EA">
          <w:rPr>
            <w:rStyle w:val="ad"/>
            <w:noProof/>
          </w:rPr>
          <w:t>1.3.1. Объем оперативной памяти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_Toc152969602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4</w:t>
        </w:r>
        <w:r w:rsidR="00CB78C2">
          <w:rPr>
            <w:noProof/>
            <w:webHidden/>
          </w:rPr>
          <w:fldChar w:fldCharType="end"/>
        </w:r>
      </w:hyperlink>
    </w:p>
    <w:p w14:paraId="712CF356" w14:textId="294EA4C1" w:rsidR="00CB78C2" w:rsidRDefault="00D0775B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04" w:history="1">
        <w:r w:rsidR="00CB78C2" w:rsidRPr="006043EA">
          <w:rPr>
            <w:rStyle w:val="ad"/>
            <w:noProof/>
          </w:rPr>
          <w:t>1.3.</w:t>
        </w:r>
        <w:r w:rsidR="00C33167">
          <w:rPr>
            <w:rStyle w:val="ad"/>
            <w:noProof/>
          </w:rPr>
          <w:t>2</w:t>
        </w:r>
        <w:r w:rsidR="00CB78C2" w:rsidRPr="006043EA">
          <w:rPr>
            <w:rStyle w:val="ad"/>
            <w:noProof/>
          </w:rPr>
          <w:t>. Требования к программному обеспечению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_Toc152969604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4</w:t>
        </w:r>
        <w:r w:rsidR="00CB78C2">
          <w:rPr>
            <w:noProof/>
            <w:webHidden/>
          </w:rPr>
          <w:fldChar w:fldCharType="end"/>
        </w:r>
      </w:hyperlink>
    </w:p>
    <w:p w14:paraId="648026EC" w14:textId="03D99510" w:rsidR="00CB78C2" w:rsidRDefault="00D0775B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05" w:history="1">
        <w:r w:rsidR="00CB78C2" w:rsidRPr="006043EA">
          <w:rPr>
            <w:rStyle w:val="ad"/>
            <w:noProof/>
          </w:rPr>
          <w:t>1.3.</w:t>
        </w:r>
        <w:r w:rsidR="00C33167">
          <w:rPr>
            <w:rStyle w:val="ad"/>
            <w:noProof/>
          </w:rPr>
          <w:t>3</w:t>
        </w:r>
        <w:r w:rsidR="00CB78C2" w:rsidRPr="006043EA">
          <w:rPr>
            <w:rStyle w:val="ad"/>
            <w:noProof/>
          </w:rPr>
          <w:t>. Требования к персоналу (программисту)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_Toc152969605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4</w:t>
        </w:r>
        <w:r w:rsidR="00CB78C2">
          <w:rPr>
            <w:noProof/>
            <w:webHidden/>
          </w:rPr>
          <w:fldChar w:fldCharType="end"/>
        </w:r>
      </w:hyperlink>
    </w:p>
    <w:p w14:paraId="23620F2B" w14:textId="47D25D62" w:rsidR="00CB78C2" w:rsidRDefault="00D0775B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06" w:history="1">
        <w:r w:rsidR="00CB78C2" w:rsidRPr="006043EA">
          <w:rPr>
            <w:rStyle w:val="ad"/>
            <w:noProof/>
          </w:rPr>
          <w:t>2.</w:t>
        </w:r>
        <w:r w:rsidR="00CB78C2" w:rsidRPr="006043EA">
          <w:rPr>
            <w:rStyle w:val="ad"/>
            <w:caps/>
            <w:noProof/>
          </w:rPr>
          <w:t xml:space="preserve"> Характеристика программы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_Toc152969606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5</w:t>
        </w:r>
        <w:r w:rsidR="00CB78C2">
          <w:rPr>
            <w:noProof/>
            <w:webHidden/>
          </w:rPr>
          <w:fldChar w:fldCharType="end"/>
        </w:r>
      </w:hyperlink>
    </w:p>
    <w:p w14:paraId="03EC9986" w14:textId="7AF6AE67" w:rsidR="00CB78C2" w:rsidRDefault="00D0775B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07" w:history="1">
        <w:r w:rsidR="00CB78C2" w:rsidRPr="006043EA">
          <w:rPr>
            <w:rStyle w:val="ad"/>
            <w:b/>
            <w:bCs/>
            <w:noProof/>
          </w:rPr>
          <w:t>2.1. Описание основных характеристик программы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_Toc152969607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5</w:t>
        </w:r>
        <w:r w:rsidR="00CB78C2">
          <w:rPr>
            <w:noProof/>
            <w:webHidden/>
          </w:rPr>
          <w:fldChar w:fldCharType="end"/>
        </w:r>
      </w:hyperlink>
    </w:p>
    <w:p w14:paraId="07E4AFF2" w14:textId="72827621" w:rsidR="00CB78C2" w:rsidRDefault="00D0775B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10" w:history="1">
        <w:r w:rsidR="00CB78C2" w:rsidRPr="006043EA">
          <w:rPr>
            <w:rStyle w:val="ad"/>
            <w:b/>
            <w:bCs/>
            <w:noProof/>
          </w:rPr>
          <w:t>2.2. Описание основных особенностей программы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_Toc152969610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6</w:t>
        </w:r>
        <w:r w:rsidR="00CB78C2">
          <w:rPr>
            <w:noProof/>
            <w:webHidden/>
          </w:rPr>
          <w:fldChar w:fldCharType="end"/>
        </w:r>
      </w:hyperlink>
    </w:p>
    <w:p w14:paraId="6B3E861E" w14:textId="09361B92" w:rsidR="00CB78C2" w:rsidRDefault="00D0775B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11" w:history="1">
        <w:r w:rsidR="00CB78C2" w:rsidRPr="006043EA">
          <w:rPr>
            <w:rStyle w:val="ad"/>
            <w:noProof/>
          </w:rPr>
          <w:t>3.</w:t>
        </w:r>
        <w:r w:rsidR="00CB78C2" w:rsidRPr="006043EA">
          <w:rPr>
            <w:rStyle w:val="ad"/>
            <w:caps/>
            <w:noProof/>
          </w:rPr>
          <w:t xml:space="preserve"> Обращение к программе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_Toc152969611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6</w:t>
        </w:r>
        <w:r w:rsidR="00CB78C2">
          <w:rPr>
            <w:noProof/>
            <w:webHidden/>
          </w:rPr>
          <w:fldChar w:fldCharType="end"/>
        </w:r>
      </w:hyperlink>
    </w:p>
    <w:p w14:paraId="58AC175F" w14:textId="2A46C328" w:rsidR="00CB78C2" w:rsidRDefault="00D0775B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12" w:history="1">
        <w:r w:rsidR="00CB78C2" w:rsidRPr="006043EA">
          <w:rPr>
            <w:rStyle w:val="ad"/>
            <w:b/>
            <w:bCs/>
            <w:noProof/>
          </w:rPr>
          <w:t>3.1. Загрузка и запуск программы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_Toc152969612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6</w:t>
        </w:r>
        <w:r w:rsidR="00CB78C2">
          <w:rPr>
            <w:noProof/>
            <w:webHidden/>
          </w:rPr>
          <w:fldChar w:fldCharType="end"/>
        </w:r>
      </w:hyperlink>
    </w:p>
    <w:p w14:paraId="5D0975B2" w14:textId="1B1A256F" w:rsidR="00CB78C2" w:rsidRDefault="00D0775B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13" w:history="1">
        <w:r w:rsidR="00CB78C2" w:rsidRPr="006043EA">
          <w:rPr>
            <w:rStyle w:val="ad"/>
            <w:b/>
            <w:bCs/>
            <w:noProof/>
          </w:rPr>
          <w:t>3.2. Выполнение программы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_Toc152969613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6</w:t>
        </w:r>
        <w:r w:rsidR="00CB78C2">
          <w:rPr>
            <w:noProof/>
            <w:webHidden/>
          </w:rPr>
          <w:fldChar w:fldCharType="end"/>
        </w:r>
      </w:hyperlink>
    </w:p>
    <w:p w14:paraId="6C62EE1E" w14:textId="5A8B234A" w:rsidR="00CB78C2" w:rsidRDefault="00D0775B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16" w:history="1">
        <w:r w:rsidR="00CB78C2" w:rsidRPr="006043EA">
          <w:rPr>
            <w:rStyle w:val="ad"/>
            <w:b/>
            <w:bCs/>
            <w:noProof/>
          </w:rPr>
          <w:t>3.3. Завершение работы программы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_Toc152969616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6</w:t>
        </w:r>
        <w:r w:rsidR="00CB78C2">
          <w:rPr>
            <w:noProof/>
            <w:webHidden/>
          </w:rPr>
          <w:fldChar w:fldCharType="end"/>
        </w:r>
      </w:hyperlink>
    </w:p>
    <w:p w14:paraId="2A55DA94" w14:textId="130041CD" w:rsidR="00CB78C2" w:rsidRDefault="00D0775B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17" w:history="1">
        <w:r w:rsidR="00CB78C2" w:rsidRPr="006043EA">
          <w:rPr>
            <w:rStyle w:val="ad"/>
            <w:noProof/>
          </w:rPr>
          <w:t>4.</w:t>
        </w:r>
        <w:r w:rsidR="00CB78C2" w:rsidRPr="006043EA">
          <w:rPr>
            <w:rStyle w:val="ad"/>
            <w:caps/>
            <w:noProof/>
          </w:rPr>
          <w:t xml:space="preserve"> Входные и выходные данные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_Toc152969617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6</w:t>
        </w:r>
        <w:r w:rsidR="00CB78C2">
          <w:rPr>
            <w:noProof/>
            <w:webHidden/>
          </w:rPr>
          <w:fldChar w:fldCharType="end"/>
        </w:r>
      </w:hyperlink>
    </w:p>
    <w:p w14:paraId="3AAF25F9" w14:textId="044E720B" w:rsidR="00CB78C2" w:rsidRDefault="00D0775B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18" w:history="1">
        <w:r w:rsidR="00CB78C2" w:rsidRPr="006043EA">
          <w:rPr>
            <w:rStyle w:val="ad"/>
            <w:b/>
            <w:bCs/>
            <w:noProof/>
          </w:rPr>
          <w:t>4.1. Организация используемой входной информации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_Toc152969618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6</w:t>
        </w:r>
        <w:r w:rsidR="00CB78C2">
          <w:rPr>
            <w:noProof/>
            <w:webHidden/>
          </w:rPr>
          <w:fldChar w:fldCharType="end"/>
        </w:r>
      </w:hyperlink>
    </w:p>
    <w:p w14:paraId="6C50A2DD" w14:textId="6AA84732" w:rsidR="00CB78C2" w:rsidRDefault="00D0775B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19" w:history="1">
        <w:r w:rsidR="00CB78C2" w:rsidRPr="006043EA">
          <w:rPr>
            <w:rStyle w:val="ad"/>
            <w:b/>
            <w:bCs/>
            <w:noProof/>
          </w:rPr>
          <w:t>4.2. Организация используемой выходной информации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_Toc152969619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6</w:t>
        </w:r>
        <w:r w:rsidR="00CB78C2">
          <w:rPr>
            <w:noProof/>
            <w:webHidden/>
          </w:rPr>
          <w:fldChar w:fldCharType="end"/>
        </w:r>
      </w:hyperlink>
    </w:p>
    <w:p w14:paraId="6C84D738" w14:textId="225D325A" w:rsidR="00CB78C2" w:rsidRDefault="00D0775B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20" w:history="1">
        <w:r w:rsidR="00CB78C2" w:rsidRPr="006043EA">
          <w:rPr>
            <w:rStyle w:val="ad"/>
            <w:noProof/>
          </w:rPr>
          <w:t>5.</w:t>
        </w:r>
        <w:r w:rsidR="00CB78C2" w:rsidRPr="006043EA">
          <w:rPr>
            <w:rStyle w:val="ad"/>
            <w:caps/>
            <w:noProof/>
          </w:rPr>
          <w:t xml:space="preserve"> Сообщения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_Toc152969620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7</w:t>
        </w:r>
        <w:r w:rsidR="00CB78C2">
          <w:rPr>
            <w:noProof/>
            <w:webHidden/>
          </w:rPr>
          <w:fldChar w:fldCharType="end"/>
        </w:r>
      </w:hyperlink>
    </w:p>
    <w:p w14:paraId="768588A5" w14:textId="3F415E94" w:rsidR="00D36F80" w:rsidRDefault="006B1541">
      <w:pPr>
        <w:pStyle w:val="40"/>
        <w:rPr>
          <w:b/>
          <w:bCs/>
        </w:rPr>
      </w:pPr>
      <w:r>
        <w:rPr>
          <w:bCs/>
        </w:rPr>
        <w:fldChar w:fldCharType="end"/>
      </w:r>
    </w:p>
    <w:p w14:paraId="7BD82117" w14:textId="77777777" w:rsidR="00D36F80" w:rsidRDefault="00D36F80">
      <w:pPr>
        <w:rPr>
          <w:b/>
          <w:bCs/>
        </w:rPr>
      </w:pPr>
    </w:p>
    <w:p w14:paraId="6C023C23" w14:textId="46724B6E" w:rsidR="00D36F80" w:rsidRPr="00777C3A" w:rsidRDefault="006B1541" w:rsidP="00777C3A">
      <w:pPr>
        <w:pStyle w:val="1"/>
        <w:rPr>
          <w:caps/>
          <w:sz w:val="32"/>
        </w:rPr>
      </w:pPr>
      <w:r>
        <w:rPr>
          <w:caps/>
          <w:sz w:val="32"/>
        </w:rPr>
        <w:br w:type="page"/>
      </w:r>
      <w:bookmarkStart w:id="4" w:name="_Toc152969598"/>
      <w:r>
        <w:rPr>
          <w:caps/>
          <w:sz w:val="32"/>
        </w:rPr>
        <w:lastRenderedPageBreak/>
        <w:t>Назначение и условия применения программы</w:t>
      </w:r>
      <w:bookmarkEnd w:id="4"/>
    </w:p>
    <w:p w14:paraId="26F1C6B3" w14:textId="3CEE01B5" w:rsidR="00D36F80" w:rsidRPr="00193936" w:rsidRDefault="006B1541" w:rsidP="00193936">
      <w:pPr>
        <w:pStyle w:val="2"/>
        <w:jc w:val="left"/>
        <w:rPr>
          <w:b/>
          <w:bCs/>
          <w:szCs w:val="24"/>
        </w:rPr>
      </w:pPr>
      <w:bookmarkStart w:id="5" w:name="_Toc152969599"/>
      <w:r w:rsidRPr="00193936">
        <w:rPr>
          <w:b/>
          <w:bCs/>
          <w:szCs w:val="24"/>
        </w:rPr>
        <w:t>Назначение программы</w:t>
      </w:r>
      <w:bookmarkEnd w:id="5"/>
    </w:p>
    <w:p w14:paraId="5CC22FDA" w14:textId="500DCB42" w:rsidR="00D36F80" w:rsidRPr="00C33167" w:rsidRDefault="006B1541">
      <w:pPr>
        <w:rPr>
          <w:sz w:val="28"/>
          <w:szCs w:val="28"/>
        </w:rPr>
      </w:pPr>
      <w:r>
        <w:tab/>
      </w:r>
      <w:r w:rsidR="00C33167" w:rsidRPr="00C33167">
        <w:rPr>
          <w:sz w:val="28"/>
          <w:szCs w:val="28"/>
        </w:rPr>
        <w:t>Данная программа разработана для автоматизации процесса обработки данных о преподавателях колледжа КМПО РАНХиГС, а именно, для сбора информации о часах полной нагрузки преподавателей. Основной целью является добавление нового поля "Полная нагрузка" к существующему Excel-файлу, содержащему информацию о преподавателях.</w:t>
      </w:r>
    </w:p>
    <w:p w14:paraId="3C3B85BC" w14:textId="77777777" w:rsidR="00C33167" w:rsidRPr="00C33167" w:rsidRDefault="00C33167">
      <w:pPr>
        <w:rPr>
          <w:sz w:val="28"/>
          <w:szCs w:val="28"/>
        </w:rPr>
      </w:pPr>
    </w:p>
    <w:p w14:paraId="137D08C7" w14:textId="61C9A3E7" w:rsidR="00D36F80" w:rsidRPr="00193936" w:rsidRDefault="006B1541" w:rsidP="00193936">
      <w:pPr>
        <w:pStyle w:val="2"/>
        <w:jc w:val="left"/>
        <w:rPr>
          <w:b/>
          <w:bCs/>
          <w:szCs w:val="24"/>
        </w:rPr>
      </w:pPr>
      <w:bookmarkStart w:id="6" w:name="_Toc152969600"/>
      <w:r w:rsidRPr="00193936">
        <w:rPr>
          <w:b/>
          <w:bCs/>
          <w:szCs w:val="24"/>
        </w:rPr>
        <w:t>Функции, выполняемые программой</w:t>
      </w:r>
      <w:bookmarkEnd w:id="6"/>
    </w:p>
    <w:p w14:paraId="45143C49" w14:textId="77777777" w:rsidR="00CD6351" w:rsidRPr="00CD6351" w:rsidRDefault="00C33167" w:rsidP="00193936">
      <w:pPr>
        <w:pStyle w:val="ae"/>
        <w:numPr>
          <w:ilvl w:val="0"/>
          <w:numId w:val="22"/>
        </w:numPr>
        <w:rPr>
          <w:b/>
          <w:bCs/>
          <w:sz w:val="28"/>
          <w:szCs w:val="28"/>
        </w:rPr>
      </w:pPr>
      <w:proofErr w:type="spellStart"/>
      <w:r w:rsidRPr="00CD6351">
        <w:rPr>
          <w:b/>
          <w:bCs/>
          <w:sz w:val="28"/>
          <w:szCs w:val="28"/>
        </w:rPr>
        <w:t>Парсинг</w:t>
      </w:r>
      <w:proofErr w:type="spellEnd"/>
      <w:r w:rsidRPr="00CD6351">
        <w:rPr>
          <w:b/>
          <w:bCs/>
          <w:sz w:val="28"/>
          <w:szCs w:val="28"/>
        </w:rPr>
        <w:t xml:space="preserve"> информации о преподавателях:  </w:t>
      </w:r>
    </w:p>
    <w:p w14:paraId="490009A2" w14:textId="1ACE4AC0" w:rsidR="00CD6351" w:rsidRDefault="00C33167" w:rsidP="00CD6351">
      <w:pPr>
        <w:pStyle w:val="ae"/>
        <w:ind w:left="720"/>
        <w:rPr>
          <w:sz w:val="28"/>
          <w:szCs w:val="28"/>
        </w:rPr>
      </w:pPr>
      <w:r w:rsidRPr="00C33167">
        <w:rPr>
          <w:sz w:val="28"/>
          <w:szCs w:val="28"/>
        </w:rPr>
        <w:t xml:space="preserve">Программа осуществляет сбор данных о преподавателях колледжа, включая их идентификационные характеристики и имеющуюся у них учебную нагрузку. </w:t>
      </w:r>
    </w:p>
    <w:p w14:paraId="77165827" w14:textId="77777777" w:rsidR="00CD6351" w:rsidRDefault="00CD6351" w:rsidP="00CD6351">
      <w:pPr>
        <w:pStyle w:val="ae"/>
        <w:ind w:left="720"/>
        <w:rPr>
          <w:sz w:val="28"/>
          <w:szCs w:val="28"/>
        </w:rPr>
      </w:pPr>
    </w:p>
    <w:p w14:paraId="6D3D49D5" w14:textId="77777777" w:rsidR="00CD6351" w:rsidRPr="00CD6351" w:rsidRDefault="00C33167" w:rsidP="00193936">
      <w:pPr>
        <w:pStyle w:val="ae"/>
        <w:numPr>
          <w:ilvl w:val="0"/>
          <w:numId w:val="22"/>
        </w:numPr>
        <w:rPr>
          <w:b/>
          <w:bCs/>
          <w:sz w:val="28"/>
          <w:szCs w:val="28"/>
        </w:rPr>
      </w:pPr>
      <w:r w:rsidRPr="00CD6351">
        <w:rPr>
          <w:b/>
          <w:bCs/>
          <w:sz w:val="28"/>
          <w:szCs w:val="28"/>
        </w:rPr>
        <w:t xml:space="preserve">Извлечение часов полной нагрузки:  </w:t>
      </w:r>
    </w:p>
    <w:p w14:paraId="098303CE" w14:textId="2F40B70C" w:rsidR="00CD6351" w:rsidRDefault="00C33167" w:rsidP="00CD6351">
      <w:pPr>
        <w:pStyle w:val="ae"/>
        <w:ind w:left="720"/>
        <w:rPr>
          <w:sz w:val="28"/>
          <w:szCs w:val="28"/>
        </w:rPr>
      </w:pPr>
      <w:r w:rsidRPr="00C33167">
        <w:rPr>
          <w:sz w:val="28"/>
          <w:szCs w:val="28"/>
        </w:rPr>
        <w:t xml:space="preserve">Парсер анализирует полученные данные и извлекает информацию о часах полной нагрузки каждого преподавателя. </w:t>
      </w:r>
    </w:p>
    <w:p w14:paraId="60BB09F8" w14:textId="77777777" w:rsidR="00CD6351" w:rsidRDefault="00CD6351" w:rsidP="00CD6351">
      <w:pPr>
        <w:pStyle w:val="ae"/>
        <w:ind w:left="720"/>
        <w:rPr>
          <w:sz w:val="28"/>
          <w:szCs w:val="28"/>
        </w:rPr>
      </w:pPr>
    </w:p>
    <w:p w14:paraId="7AA8F906" w14:textId="77777777" w:rsidR="00CD6351" w:rsidRPr="00CD6351" w:rsidRDefault="00C33167" w:rsidP="00193936">
      <w:pPr>
        <w:pStyle w:val="ae"/>
        <w:numPr>
          <w:ilvl w:val="0"/>
          <w:numId w:val="22"/>
        </w:numPr>
        <w:rPr>
          <w:b/>
          <w:bCs/>
          <w:sz w:val="28"/>
          <w:szCs w:val="28"/>
        </w:rPr>
      </w:pPr>
      <w:r w:rsidRPr="00CD6351">
        <w:rPr>
          <w:b/>
          <w:bCs/>
          <w:sz w:val="28"/>
          <w:szCs w:val="28"/>
        </w:rPr>
        <w:t xml:space="preserve">Добавление поля "Полная нагрузка" в Excel:  </w:t>
      </w:r>
    </w:p>
    <w:p w14:paraId="5DE7082B" w14:textId="027A5B4B" w:rsidR="00CD6351" w:rsidRDefault="00C33167" w:rsidP="00CD6351">
      <w:pPr>
        <w:pStyle w:val="ae"/>
        <w:ind w:left="720"/>
        <w:rPr>
          <w:sz w:val="28"/>
          <w:szCs w:val="28"/>
        </w:rPr>
      </w:pPr>
      <w:r w:rsidRPr="00C33167">
        <w:rPr>
          <w:sz w:val="28"/>
          <w:szCs w:val="28"/>
        </w:rPr>
        <w:t xml:space="preserve">Программа создает или обновляет Excel-файл, добавляя новое поле "Полная нагрузка" для каждого преподавателя и вставляя туда извлеченные часы полной нагрузки. </w:t>
      </w:r>
    </w:p>
    <w:p w14:paraId="2B0D0AD0" w14:textId="77777777" w:rsidR="00CD6351" w:rsidRDefault="00CD6351" w:rsidP="00CD6351">
      <w:pPr>
        <w:pStyle w:val="ae"/>
        <w:ind w:left="720"/>
        <w:rPr>
          <w:sz w:val="28"/>
          <w:szCs w:val="28"/>
        </w:rPr>
      </w:pPr>
    </w:p>
    <w:p w14:paraId="548A733F" w14:textId="77777777" w:rsidR="00CD6351" w:rsidRPr="00CD6351" w:rsidRDefault="00C33167" w:rsidP="00193936">
      <w:pPr>
        <w:pStyle w:val="ae"/>
        <w:numPr>
          <w:ilvl w:val="0"/>
          <w:numId w:val="22"/>
        </w:numPr>
        <w:rPr>
          <w:b/>
          <w:bCs/>
          <w:sz w:val="28"/>
          <w:szCs w:val="28"/>
        </w:rPr>
      </w:pPr>
      <w:r w:rsidRPr="00CD6351">
        <w:rPr>
          <w:b/>
          <w:bCs/>
          <w:sz w:val="28"/>
          <w:szCs w:val="28"/>
        </w:rPr>
        <w:t xml:space="preserve">Интеграция данных из файла "Основная нагрузка":  </w:t>
      </w:r>
    </w:p>
    <w:p w14:paraId="1156A122" w14:textId="2E649ABE" w:rsidR="00CD6351" w:rsidRDefault="00C33167" w:rsidP="00CD6351">
      <w:pPr>
        <w:pStyle w:val="ae"/>
        <w:ind w:left="720"/>
        <w:rPr>
          <w:sz w:val="28"/>
          <w:szCs w:val="28"/>
        </w:rPr>
      </w:pPr>
      <w:r w:rsidRPr="00C33167">
        <w:rPr>
          <w:sz w:val="28"/>
          <w:szCs w:val="28"/>
        </w:rPr>
        <w:t>Парсер учитывает дополнительный файл "Основная нагрузка", интегрируя данные о часах полной нагрузки из этого файла с уже имеющейся информацией.</w:t>
      </w:r>
    </w:p>
    <w:p w14:paraId="649138F2" w14:textId="77777777" w:rsidR="00CD6351" w:rsidRDefault="00CD6351" w:rsidP="00CD6351">
      <w:pPr>
        <w:pStyle w:val="ae"/>
        <w:ind w:left="720"/>
        <w:rPr>
          <w:sz w:val="28"/>
          <w:szCs w:val="28"/>
        </w:rPr>
      </w:pPr>
    </w:p>
    <w:p w14:paraId="287C5FDA" w14:textId="3FAA9250" w:rsidR="00CD6351" w:rsidRPr="00CD6351" w:rsidRDefault="00C33167" w:rsidP="00193936">
      <w:pPr>
        <w:pStyle w:val="ae"/>
        <w:numPr>
          <w:ilvl w:val="0"/>
          <w:numId w:val="22"/>
        </w:numPr>
        <w:rPr>
          <w:b/>
          <w:bCs/>
          <w:sz w:val="28"/>
          <w:szCs w:val="28"/>
        </w:rPr>
      </w:pPr>
      <w:r w:rsidRPr="00CD6351">
        <w:rPr>
          <w:b/>
          <w:bCs/>
          <w:sz w:val="28"/>
          <w:szCs w:val="28"/>
        </w:rPr>
        <w:t xml:space="preserve">Оптимизация обработки данных:  </w:t>
      </w:r>
    </w:p>
    <w:p w14:paraId="7EAAE543" w14:textId="5E742355" w:rsidR="00193936" w:rsidRPr="00193936" w:rsidRDefault="00C33167" w:rsidP="00CD6351">
      <w:pPr>
        <w:pStyle w:val="ae"/>
        <w:ind w:left="720"/>
        <w:rPr>
          <w:sz w:val="28"/>
          <w:szCs w:val="28"/>
        </w:rPr>
      </w:pPr>
      <w:r w:rsidRPr="00C33167">
        <w:rPr>
          <w:sz w:val="28"/>
          <w:szCs w:val="28"/>
        </w:rPr>
        <w:t>Программа обеспечивает эффективную обработку больших объемов данных, минимизируя ошибки и обеспечивая точность внесения информации в Excel.</w:t>
      </w:r>
    </w:p>
    <w:p w14:paraId="0F3442BB" w14:textId="77777777" w:rsidR="00D36F80" w:rsidRDefault="00D36F80"/>
    <w:p w14:paraId="6B1D119B" w14:textId="47DBEAA4" w:rsidR="00D36F80" w:rsidRPr="00193936" w:rsidRDefault="006B1541" w:rsidP="00193936">
      <w:pPr>
        <w:pStyle w:val="2"/>
        <w:jc w:val="left"/>
        <w:rPr>
          <w:b/>
          <w:bCs/>
          <w:szCs w:val="24"/>
        </w:rPr>
      </w:pPr>
      <w:bookmarkStart w:id="7" w:name="_Toc152969601"/>
      <w:r w:rsidRPr="00193936">
        <w:rPr>
          <w:b/>
          <w:bCs/>
          <w:szCs w:val="24"/>
        </w:rPr>
        <w:t>Условия, необходимые для выполнения программы</w:t>
      </w:r>
      <w:bookmarkEnd w:id="7"/>
    </w:p>
    <w:p w14:paraId="11929DF0" w14:textId="5C7BB5A1" w:rsidR="00CD6351" w:rsidRDefault="006B1541" w:rsidP="00CD6351">
      <w:pPr>
        <w:rPr>
          <w:b/>
          <w:bCs/>
          <w:sz w:val="28"/>
          <w:szCs w:val="28"/>
        </w:rPr>
      </w:pPr>
      <w:r>
        <w:tab/>
      </w:r>
      <w:r w:rsidR="00CD6351" w:rsidRPr="00CD6351">
        <w:rPr>
          <w:b/>
          <w:bCs/>
        </w:rPr>
        <w:t>1)</w:t>
      </w:r>
      <w:r w:rsidR="00CD6351" w:rsidRPr="00CD6351">
        <w:rPr>
          <w:b/>
          <w:bCs/>
          <w:sz w:val="28"/>
          <w:szCs w:val="28"/>
        </w:rPr>
        <w:t>Доступ к данным о преподавателях:</w:t>
      </w:r>
    </w:p>
    <w:p w14:paraId="10F3D0FC" w14:textId="77777777" w:rsidR="00C403D6" w:rsidRDefault="00C403D6" w:rsidP="00CD6351">
      <w:pPr>
        <w:rPr>
          <w:b/>
          <w:bCs/>
          <w:sz w:val="28"/>
          <w:szCs w:val="28"/>
        </w:rPr>
      </w:pPr>
    </w:p>
    <w:p w14:paraId="40C1B277" w14:textId="74A511CF" w:rsidR="00CD6351" w:rsidRDefault="00CD6351" w:rsidP="00C403D6">
      <w:pPr>
        <w:ind w:left="708"/>
        <w:rPr>
          <w:sz w:val="28"/>
          <w:szCs w:val="28"/>
        </w:rPr>
      </w:pPr>
      <w:r w:rsidRPr="00CD6351">
        <w:rPr>
          <w:sz w:val="28"/>
          <w:szCs w:val="28"/>
        </w:rPr>
        <w:t>Программа требует наличия доступа к исходным данным о преподавателях колледжа, включая информацию о их идентификации и учебной нагрузке.</w:t>
      </w:r>
    </w:p>
    <w:p w14:paraId="7BA9303A" w14:textId="77777777" w:rsidR="00C403D6" w:rsidRPr="00CD6351" w:rsidRDefault="00C403D6" w:rsidP="00C403D6">
      <w:pPr>
        <w:ind w:left="708"/>
        <w:rPr>
          <w:sz w:val="28"/>
          <w:szCs w:val="28"/>
        </w:rPr>
      </w:pPr>
    </w:p>
    <w:p w14:paraId="61E8547F" w14:textId="5D8A95E1" w:rsidR="00CD6351" w:rsidRPr="00C403D6" w:rsidRDefault="00CD6351" w:rsidP="00CD6351">
      <w:pPr>
        <w:ind w:firstLine="708"/>
        <w:rPr>
          <w:b/>
          <w:bCs/>
          <w:sz w:val="28"/>
          <w:szCs w:val="28"/>
        </w:rPr>
      </w:pPr>
      <w:r w:rsidRPr="00C403D6">
        <w:rPr>
          <w:b/>
          <w:bCs/>
          <w:sz w:val="28"/>
          <w:szCs w:val="28"/>
        </w:rPr>
        <w:t>2)</w:t>
      </w:r>
      <w:r w:rsidRPr="00C403D6">
        <w:rPr>
          <w:b/>
          <w:bCs/>
          <w:sz w:val="28"/>
          <w:szCs w:val="28"/>
        </w:rPr>
        <w:t>Excel-файл для внесения данных:</w:t>
      </w:r>
    </w:p>
    <w:p w14:paraId="28FE811A" w14:textId="77777777" w:rsidR="00CD6351" w:rsidRPr="00CD6351" w:rsidRDefault="00CD6351" w:rsidP="00CD6351">
      <w:pPr>
        <w:rPr>
          <w:sz w:val="28"/>
          <w:szCs w:val="28"/>
        </w:rPr>
      </w:pPr>
    </w:p>
    <w:p w14:paraId="46AB8AAD" w14:textId="24AC0EFE" w:rsidR="00CD6351" w:rsidRDefault="00CD6351" w:rsidP="00CD6351">
      <w:pPr>
        <w:ind w:left="708"/>
        <w:rPr>
          <w:sz w:val="28"/>
          <w:szCs w:val="28"/>
        </w:rPr>
      </w:pPr>
      <w:r w:rsidRPr="00CD6351">
        <w:rPr>
          <w:sz w:val="28"/>
          <w:szCs w:val="28"/>
        </w:rPr>
        <w:t>Необходимо наличие Excel-файла, в который будут добавляться новые поля "Полная нагрузка" для каждого преподавателя. Файл должен быть доступен для записи.</w:t>
      </w:r>
    </w:p>
    <w:p w14:paraId="77C7EBBB" w14:textId="77777777" w:rsidR="00C403D6" w:rsidRPr="00CD6351" w:rsidRDefault="00C403D6" w:rsidP="00CD6351">
      <w:pPr>
        <w:ind w:left="708"/>
        <w:rPr>
          <w:sz w:val="28"/>
          <w:szCs w:val="28"/>
        </w:rPr>
      </w:pPr>
    </w:p>
    <w:p w14:paraId="3DF3EC95" w14:textId="7451DB55" w:rsidR="00CD6351" w:rsidRPr="00C403D6" w:rsidRDefault="00CD6351" w:rsidP="00CD6351">
      <w:pPr>
        <w:ind w:firstLine="708"/>
        <w:rPr>
          <w:b/>
          <w:bCs/>
          <w:sz w:val="28"/>
          <w:szCs w:val="28"/>
        </w:rPr>
      </w:pPr>
      <w:r w:rsidRPr="00C403D6">
        <w:rPr>
          <w:b/>
          <w:bCs/>
          <w:sz w:val="28"/>
          <w:szCs w:val="28"/>
        </w:rPr>
        <w:lastRenderedPageBreak/>
        <w:t>3)</w:t>
      </w:r>
      <w:r w:rsidRPr="00C403D6">
        <w:rPr>
          <w:b/>
          <w:bCs/>
          <w:sz w:val="28"/>
          <w:szCs w:val="28"/>
        </w:rPr>
        <w:t>Файл "Основная нагрузка":</w:t>
      </w:r>
    </w:p>
    <w:p w14:paraId="51C7F2E2" w14:textId="77777777" w:rsidR="00CD6351" w:rsidRPr="00CD6351" w:rsidRDefault="00CD6351" w:rsidP="00CD6351">
      <w:pPr>
        <w:rPr>
          <w:sz w:val="28"/>
          <w:szCs w:val="28"/>
        </w:rPr>
      </w:pPr>
    </w:p>
    <w:p w14:paraId="7EBDB15F" w14:textId="024F972A" w:rsidR="00CD6351" w:rsidRDefault="00C403D6" w:rsidP="00CD6351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 w:rsidR="00CD6351" w:rsidRPr="00CD6351">
        <w:rPr>
          <w:sz w:val="28"/>
          <w:szCs w:val="28"/>
        </w:rPr>
        <w:t>"Основная нагрузка", он также должен быть доступен для программы.</w:t>
      </w:r>
    </w:p>
    <w:p w14:paraId="4266CB33" w14:textId="77777777" w:rsidR="00C403D6" w:rsidRPr="00CD6351" w:rsidRDefault="00C403D6" w:rsidP="00CD6351">
      <w:pPr>
        <w:ind w:left="708"/>
        <w:rPr>
          <w:sz w:val="28"/>
          <w:szCs w:val="28"/>
        </w:rPr>
      </w:pPr>
    </w:p>
    <w:p w14:paraId="4E4A9195" w14:textId="62A8F68E" w:rsidR="00CD6351" w:rsidRPr="00C403D6" w:rsidRDefault="00CD6351" w:rsidP="00CD6351">
      <w:pPr>
        <w:ind w:firstLine="708"/>
        <w:rPr>
          <w:b/>
          <w:bCs/>
          <w:sz w:val="28"/>
          <w:szCs w:val="28"/>
        </w:rPr>
      </w:pPr>
      <w:r w:rsidRPr="00C403D6">
        <w:rPr>
          <w:b/>
          <w:bCs/>
          <w:sz w:val="28"/>
          <w:szCs w:val="28"/>
        </w:rPr>
        <w:t>4)</w:t>
      </w:r>
      <w:r w:rsidRPr="00C403D6">
        <w:rPr>
          <w:b/>
          <w:bCs/>
          <w:sz w:val="28"/>
          <w:szCs w:val="28"/>
        </w:rPr>
        <w:t xml:space="preserve">Доступ к библиотекам для </w:t>
      </w:r>
      <w:proofErr w:type="spellStart"/>
      <w:r w:rsidRPr="00C403D6">
        <w:rPr>
          <w:b/>
          <w:bCs/>
          <w:sz w:val="28"/>
          <w:szCs w:val="28"/>
        </w:rPr>
        <w:t>парсинга</w:t>
      </w:r>
      <w:proofErr w:type="spellEnd"/>
      <w:r w:rsidRPr="00C403D6">
        <w:rPr>
          <w:b/>
          <w:bCs/>
          <w:sz w:val="28"/>
          <w:szCs w:val="28"/>
        </w:rPr>
        <w:t xml:space="preserve"> данных:</w:t>
      </w:r>
    </w:p>
    <w:p w14:paraId="1DBFD593" w14:textId="77777777" w:rsidR="00CD6351" w:rsidRPr="00CD6351" w:rsidRDefault="00CD6351" w:rsidP="00CD6351">
      <w:pPr>
        <w:rPr>
          <w:sz w:val="28"/>
          <w:szCs w:val="28"/>
        </w:rPr>
      </w:pPr>
    </w:p>
    <w:p w14:paraId="63713713" w14:textId="6ECD4EBC" w:rsidR="00CD6351" w:rsidRDefault="00CD6351" w:rsidP="00CD6351">
      <w:pPr>
        <w:ind w:left="708"/>
        <w:rPr>
          <w:sz w:val="28"/>
          <w:szCs w:val="28"/>
        </w:rPr>
      </w:pPr>
      <w:r w:rsidRPr="00CD6351">
        <w:rPr>
          <w:sz w:val="28"/>
          <w:szCs w:val="28"/>
        </w:rPr>
        <w:t xml:space="preserve">Программа </w:t>
      </w:r>
      <w:r w:rsidR="00C403D6">
        <w:rPr>
          <w:sz w:val="28"/>
          <w:szCs w:val="28"/>
        </w:rPr>
        <w:t>должна</w:t>
      </w:r>
      <w:r w:rsidRPr="00CD6351">
        <w:rPr>
          <w:sz w:val="28"/>
          <w:szCs w:val="28"/>
        </w:rPr>
        <w:t xml:space="preserve"> использовать библиотек</w:t>
      </w:r>
      <w:r w:rsidR="00C403D6">
        <w:rPr>
          <w:sz w:val="28"/>
          <w:szCs w:val="28"/>
        </w:rPr>
        <w:t>у</w:t>
      </w:r>
      <w:r w:rsidRPr="00CD6351">
        <w:rPr>
          <w:sz w:val="28"/>
          <w:szCs w:val="28"/>
        </w:rPr>
        <w:t xml:space="preserve"> для </w:t>
      </w:r>
      <w:proofErr w:type="spellStart"/>
      <w:r w:rsidRPr="00CD6351">
        <w:rPr>
          <w:sz w:val="28"/>
          <w:szCs w:val="28"/>
        </w:rPr>
        <w:t>парсинга</w:t>
      </w:r>
      <w:proofErr w:type="spellEnd"/>
      <w:r w:rsidRPr="00CD6351">
        <w:rPr>
          <w:sz w:val="28"/>
          <w:szCs w:val="28"/>
        </w:rPr>
        <w:t xml:space="preserve"> данных</w:t>
      </w:r>
      <w:r w:rsidR="00C403D6">
        <w:rPr>
          <w:sz w:val="28"/>
          <w:szCs w:val="28"/>
        </w:rPr>
        <w:t xml:space="preserve"> (</w:t>
      </w:r>
      <w:proofErr w:type="spellStart"/>
      <w:r w:rsidR="00C403D6">
        <w:rPr>
          <w:sz w:val="28"/>
          <w:szCs w:val="28"/>
          <w:lang w:val="en-US"/>
        </w:rPr>
        <w:t>openpyxl</w:t>
      </w:r>
      <w:proofErr w:type="spellEnd"/>
      <w:r w:rsidR="00C403D6">
        <w:rPr>
          <w:sz w:val="28"/>
          <w:szCs w:val="28"/>
        </w:rPr>
        <w:t>)</w:t>
      </w:r>
      <w:r w:rsidRPr="00CD6351">
        <w:rPr>
          <w:sz w:val="28"/>
          <w:szCs w:val="28"/>
        </w:rPr>
        <w:t xml:space="preserve">, поэтому необходимо убедиться в наличии </w:t>
      </w:r>
      <w:r w:rsidR="00C403D6">
        <w:rPr>
          <w:sz w:val="28"/>
          <w:szCs w:val="28"/>
        </w:rPr>
        <w:t>её</w:t>
      </w:r>
      <w:r w:rsidRPr="00CD6351">
        <w:rPr>
          <w:sz w:val="28"/>
          <w:szCs w:val="28"/>
        </w:rPr>
        <w:t xml:space="preserve"> установки или предоставить доступ к интернету для загрузки.</w:t>
      </w:r>
    </w:p>
    <w:p w14:paraId="753D25B2" w14:textId="77777777" w:rsidR="00C403D6" w:rsidRPr="00CD6351" w:rsidRDefault="00C403D6" w:rsidP="00CD6351">
      <w:pPr>
        <w:ind w:left="708"/>
        <w:rPr>
          <w:sz w:val="28"/>
          <w:szCs w:val="28"/>
        </w:rPr>
      </w:pPr>
    </w:p>
    <w:p w14:paraId="095AC978" w14:textId="475C9700" w:rsidR="00CD6351" w:rsidRPr="00C403D6" w:rsidRDefault="00CD6351" w:rsidP="00CD6351">
      <w:pPr>
        <w:ind w:firstLine="708"/>
        <w:rPr>
          <w:b/>
          <w:bCs/>
          <w:sz w:val="28"/>
          <w:szCs w:val="28"/>
        </w:rPr>
      </w:pPr>
      <w:r w:rsidRPr="00C403D6">
        <w:rPr>
          <w:b/>
          <w:bCs/>
          <w:sz w:val="28"/>
          <w:szCs w:val="28"/>
        </w:rPr>
        <w:t>5)</w:t>
      </w:r>
      <w:r w:rsidRPr="00C403D6">
        <w:rPr>
          <w:b/>
          <w:bCs/>
          <w:sz w:val="28"/>
          <w:szCs w:val="28"/>
        </w:rPr>
        <w:t>Корректность форматов данных:</w:t>
      </w:r>
    </w:p>
    <w:p w14:paraId="7AEFB3D7" w14:textId="77777777" w:rsidR="00CD6351" w:rsidRPr="00CD6351" w:rsidRDefault="00CD6351" w:rsidP="00CD6351">
      <w:pPr>
        <w:rPr>
          <w:sz w:val="28"/>
          <w:szCs w:val="28"/>
        </w:rPr>
      </w:pPr>
    </w:p>
    <w:p w14:paraId="58D34899" w14:textId="555280A0" w:rsidR="00CD6351" w:rsidRDefault="00CD6351" w:rsidP="00CD6351">
      <w:pPr>
        <w:ind w:left="708"/>
        <w:rPr>
          <w:sz w:val="28"/>
          <w:szCs w:val="28"/>
        </w:rPr>
      </w:pPr>
      <w:r w:rsidRPr="00CD6351">
        <w:rPr>
          <w:sz w:val="28"/>
          <w:szCs w:val="28"/>
        </w:rPr>
        <w:t xml:space="preserve">Исходные данные, а также файлы Excel и "Основная нагрузка", должны соответствовать ожидаемым форматам данных, чтобы избежать ошибок </w:t>
      </w:r>
      <w:proofErr w:type="spellStart"/>
      <w:r w:rsidRPr="00CD6351">
        <w:rPr>
          <w:sz w:val="28"/>
          <w:szCs w:val="28"/>
        </w:rPr>
        <w:t>парсинга</w:t>
      </w:r>
      <w:proofErr w:type="spellEnd"/>
      <w:r w:rsidRPr="00CD6351">
        <w:rPr>
          <w:sz w:val="28"/>
          <w:szCs w:val="28"/>
        </w:rPr>
        <w:t xml:space="preserve"> и внесения информации.</w:t>
      </w:r>
    </w:p>
    <w:p w14:paraId="591D5D8E" w14:textId="77777777" w:rsidR="00C403D6" w:rsidRPr="00CD6351" w:rsidRDefault="00C403D6" w:rsidP="00CD6351">
      <w:pPr>
        <w:ind w:left="708"/>
        <w:rPr>
          <w:sz w:val="28"/>
          <w:szCs w:val="28"/>
        </w:rPr>
      </w:pPr>
    </w:p>
    <w:p w14:paraId="3C94FB69" w14:textId="569AEBD9" w:rsidR="00CD6351" w:rsidRPr="00C403D6" w:rsidRDefault="00CD6351" w:rsidP="00CD6351">
      <w:pPr>
        <w:ind w:firstLine="708"/>
        <w:rPr>
          <w:b/>
          <w:bCs/>
          <w:sz w:val="28"/>
          <w:szCs w:val="28"/>
        </w:rPr>
      </w:pPr>
      <w:r w:rsidRPr="00C403D6">
        <w:rPr>
          <w:b/>
          <w:bCs/>
          <w:sz w:val="28"/>
          <w:szCs w:val="28"/>
        </w:rPr>
        <w:t>6)</w:t>
      </w:r>
      <w:r w:rsidRPr="00C403D6">
        <w:rPr>
          <w:b/>
          <w:bCs/>
          <w:sz w:val="28"/>
          <w:szCs w:val="28"/>
        </w:rPr>
        <w:t>Доступ к системе управления версиями:</w:t>
      </w:r>
    </w:p>
    <w:p w14:paraId="3A7DBF37" w14:textId="77777777" w:rsidR="00CD6351" w:rsidRPr="00CD6351" w:rsidRDefault="00CD6351" w:rsidP="00CD6351">
      <w:pPr>
        <w:rPr>
          <w:sz w:val="28"/>
          <w:szCs w:val="28"/>
        </w:rPr>
      </w:pPr>
    </w:p>
    <w:p w14:paraId="051D732E" w14:textId="6095A731" w:rsidR="00CD6351" w:rsidRDefault="00CD6351" w:rsidP="00CD6351">
      <w:pPr>
        <w:ind w:left="708"/>
        <w:rPr>
          <w:sz w:val="28"/>
          <w:szCs w:val="28"/>
        </w:rPr>
      </w:pPr>
      <w:r w:rsidRPr="00CD6351">
        <w:rPr>
          <w:sz w:val="28"/>
          <w:szCs w:val="28"/>
        </w:rPr>
        <w:t xml:space="preserve">Если программа хранится в системе управления версиями (например, </w:t>
      </w:r>
      <w:proofErr w:type="spellStart"/>
      <w:r w:rsidRPr="00CD6351">
        <w:rPr>
          <w:sz w:val="28"/>
          <w:szCs w:val="28"/>
        </w:rPr>
        <w:t>Git</w:t>
      </w:r>
      <w:proofErr w:type="spellEnd"/>
      <w:r w:rsidRPr="00CD6351">
        <w:rPr>
          <w:sz w:val="28"/>
          <w:szCs w:val="28"/>
        </w:rPr>
        <w:t xml:space="preserve">), </w:t>
      </w:r>
      <w:r w:rsidR="00C403D6">
        <w:rPr>
          <w:sz w:val="28"/>
          <w:szCs w:val="28"/>
        </w:rPr>
        <w:t>программист</w:t>
      </w:r>
      <w:r w:rsidRPr="00CD6351">
        <w:rPr>
          <w:sz w:val="28"/>
          <w:szCs w:val="28"/>
        </w:rPr>
        <w:t xml:space="preserve"> должен иметь соответствующие права доступа.</w:t>
      </w:r>
    </w:p>
    <w:p w14:paraId="6C15F160" w14:textId="77777777" w:rsidR="00C403D6" w:rsidRPr="00CD6351" w:rsidRDefault="00C403D6" w:rsidP="00CD6351">
      <w:pPr>
        <w:ind w:left="708"/>
        <w:rPr>
          <w:sz w:val="28"/>
          <w:szCs w:val="28"/>
        </w:rPr>
      </w:pPr>
    </w:p>
    <w:p w14:paraId="55D86927" w14:textId="4D7BE9F9" w:rsidR="00CD6351" w:rsidRPr="00C403D6" w:rsidRDefault="00CD6351" w:rsidP="00CD6351">
      <w:pPr>
        <w:ind w:firstLine="708"/>
        <w:rPr>
          <w:b/>
          <w:bCs/>
          <w:sz w:val="28"/>
          <w:szCs w:val="28"/>
        </w:rPr>
      </w:pPr>
      <w:r w:rsidRPr="00C403D6">
        <w:rPr>
          <w:b/>
          <w:bCs/>
          <w:sz w:val="28"/>
          <w:szCs w:val="28"/>
        </w:rPr>
        <w:t>7)</w:t>
      </w:r>
      <w:r w:rsidRPr="00C403D6">
        <w:rPr>
          <w:b/>
          <w:bCs/>
          <w:sz w:val="28"/>
          <w:szCs w:val="28"/>
        </w:rPr>
        <w:t>Доступ к файловой системе:</w:t>
      </w:r>
    </w:p>
    <w:p w14:paraId="6A46D4E8" w14:textId="77777777" w:rsidR="00CD6351" w:rsidRPr="00CD6351" w:rsidRDefault="00CD6351" w:rsidP="00CD6351">
      <w:pPr>
        <w:rPr>
          <w:sz w:val="28"/>
          <w:szCs w:val="28"/>
        </w:rPr>
      </w:pPr>
    </w:p>
    <w:p w14:paraId="3A62BD05" w14:textId="20D9EB95" w:rsidR="00CD6351" w:rsidRDefault="00CD6351" w:rsidP="00CD6351">
      <w:pPr>
        <w:ind w:left="708"/>
        <w:rPr>
          <w:sz w:val="28"/>
          <w:szCs w:val="28"/>
        </w:rPr>
      </w:pPr>
      <w:r w:rsidRPr="00CD6351">
        <w:rPr>
          <w:sz w:val="28"/>
          <w:szCs w:val="28"/>
        </w:rPr>
        <w:t>Программа должна иметь необходимые права доступа к файловой системе для чтения и записи файлов.</w:t>
      </w:r>
    </w:p>
    <w:p w14:paraId="632F88C5" w14:textId="77777777" w:rsidR="00C403D6" w:rsidRPr="00CD6351" w:rsidRDefault="00C403D6" w:rsidP="00CD6351">
      <w:pPr>
        <w:ind w:left="708"/>
        <w:rPr>
          <w:sz w:val="28"/>
          <w:szCs w:val="28"/>
        </w:rPr>
      </w:pPr>
    </w:p>
    <w:p w14:paraId="78FA4281" w14:textId="197FE9E4" w:rsidR="00CD6351" w:rsidRPr="00C403D6" w:rsidRDefault="00CD6351" w:rsidP="00CD6351">
      <w:pPr>
        <w:ind w:firstLine="708"/>
        <w:rPr>
          <w:b/>
          <w:bCs/>
          <w:sz w:val="28"/>
          <w:szCs w:val="28"/>
        </w:rPr>
      </w:pPr>
      <w:r w:rsidRPr="00C403D6">
        <w:rPr>
          <w:b/>
          <w:bCs/>
          <w:sz w:val="28"/>
          <w:szCs w:val="28"/>
        </w:rPr>
        <w:t>8)</w:t>
      </w:r>
      <w:r w:rsidRPr="00C403D6">
        <w:rPr>
          <w:b/>
          <w:bCs/>
          <w:sz w:val="28"/>
          <w:szCs w:val="28"/>
        </w:rPr>
        <w:t>Поддержка окружения выполнения:</w:t>
      </w:r>
    </w:p>
    <w:p w14:paraId="33D638F6" w14:textId="77777777" w:rsidR="00CD6351" w:rsidRPr="00C403D6" w:rsidRDefault="00CD6351" w:rsidP="00CD6351">
      <w:pPr>
        <w:rPr>
          <w:b/>
          <w:bCs/>
          <w:sz w:val="28"/>
          <w:szCs w:val="28"/>
        </w:rPr>
      </w:pPr>
    </w:p>
    <w:p w14:paraId="67DBBA7D" w14:textId="7CE24981" w:rsidR="00D36F80" w:rsidRDefault="00C403D6" w:rsidP="00CD6351">
      <w:pPr>
        <w:ind w:left="708"/>
        <w:rPr>
          <w:sz w:val="28"/>
          <w:szCs w:val="28"/>
        </w:rPr>
      </w:pPr>
      <w:r>
        <w:rPr>
          <w:sz w:val="28"/>
          <w:szCs w:val="28"/>
        </w:rPr>
        <w:t>Программист</w:t>
      </w:r>
      <w:r w:rsidR="00CD6351" w:rsidRPr="00CD6351">
        <w:rPr>
          <w:sz w:val="28"/>
          <w:szCs w:val="28"/>
        </w:rPr>
        <w:t xml:space="preserve"> должен иметь на компьютере установленные компоненты и зависимости, необходимые для выполнения программы, включая интерпретатор языка программирования Python и дополнительн</w:t>
      </w:r>
      <w:r>
        <w:rPr>
          <w:sz w:val="28"/>
          <w:szCs w:val="28"/>
        </w:rPr>
        <w:t>ую</w:t>
      </w:r>
      <w:r w:rsidR="00CD6351" w:rsidRPr="00CD6351">
        <w:rPr>
          <w:sz w:val="28"/>
          <w:szCs w:val="28"/>
        </w:rPr>
        <w:t xml:space="preserve"> библиотек</w:t>
      </w:r>
      <w:r>
        <w:rPr>
          <w:sz w:val="28"/>
          <w:szCs w:val="28"/>
        </w:rPr>
        <w:t>у</w:t>
      </w:r>
      <w:r w:rsidR="00CD6351" w:rsidRPr="00CD6351">
        <w:rPr>
          <w:sz w:val="28"/>
          <w:szCs w:val="28"/>
        </w:rPr>
        <w:t>.</w:t>
      </w:r>
    </w:p>
    <w:p w14:paraId="36DE29B7" w14:textId="77777777" w:rsidR="00C403D6" w:rsidRDefault="00C403D6" w:rsidP="00CD6351">
      <w:pPr>
        <w:ind w:left="708"/>
      </w:pPr>
    </w:p>
    <w:p w14:paraId="49DCA28B" w14:textId="20A09657" w:rsidR="00D36F80" w:rsidRPr="00193936" w:rsidRDefault="006B1541" w:rsidP="00193936">
      <w:pPr>
        <w:pStyle w:val="3"/>
        <w:jc w:val="left"/>
        <w:rPr>
          <w:sz w:val="28"/>
        </w:rPr>
      </w:pPr>
      <w:bookmarkStart w:id="8" w:name="_Toc152969602"/>
      <w:r w:rsidRPr="00193936">
        <w:rPr>
          <w:sz w:val="28"/>
        </w:rPr>
        <w:t>Объем оперативной памяти</w:t>
      </w:r>
      <w:bookmarkEnd w:id="8"/>
    </w:p>
    <w:p w14:paraId="580F0153" w14:textId="700228EA" w:rsidR="00D36F80" w:rsidRDefault="006B1541">
      <w:pPr>
        <w:rPr>
          <w:sz w:val="28"/>
          <w:szCs w:val="28"/>
        </w:rPr>
      </w:pPr>
      <w:r>
        <w:tab/>
      </w:r>
      <w:r w:rsidR="00EC39CB" w:rsidRPr="00EC39CB">
        <w:rPr>
          <w:sz w:val="28"/>
          <w:szCs w:val="28"/>
        </w:rPr>
        <w:t xml:space="preserve">Для </w:t>
      </w:r>
      <w:r w:rsidR="00EC39CB">
        <w:rPr>
          <w:sz w:val="28"/>
          <w:szCs w:val="28"/>
        </w:rPr>
        <w:t xml:space="preserve">выполнения </w:t>
      </w:r>
      <w:r w:rsidR="00EC39CB" w:rsidRPr="00EC39CB">
        <w:rPr>
          <w:sz w:val="28"/>
          <w:szCs w:val="28"/>
        </w:rPr>
        <w:t>консольн</w:t>
      </w:r>
      <w:r w:rsidR="00EC39CB">
        <w:rPr>
          <w:sz w:val="28"/>
          <w:szCs w:val="28"/>
        </w:rPr>
        <w:t>ой</w:t>
      </w:r>
      <w:r w:rsidR="00EC39CB" w:rsidRPr="00EC39CB">
        <w:rPr>
          <w:sz w:val="28"/>
          <w:szCs w:val="28"/>
        </w:rPr>
        <w:t xml:space="preserve"> программ</w:t>
      </w:r>
      <w:r w:rsidR="00EC39CB">
        <w:rPr>
          <w:sz w:val="28"/>
          <w:szCs w:val="28"/>
        </w:rPr>
        <w:t>ы</w:t>
      </w:r>
      <w:r w:rsidR="00EC39CB" w:rsidRPr="00EC39CB">
        <w:rPr>
          <w:sz w:val="28"/>
          <w:szCs w:val="28"/>
        </w:rPr>
        <w:t>, обрабатывающ</w:t>
      </w:r>
      <w:r w:rsidR="00EC39CB">
        <w:rPr>
          <w:sz w:val="28"/>
          <w:szCs w:val="28"/>
        </w:rPr>
        <w:t>ей</w:t>
      </w:r>
      <w:r w:rsidR="00EC39CB" w:rsidRPr="00EC39CB">
        <w:rPr>
          <w:sz w:val="28"/>
          <w:szCs w:val="28"/>
        </w:rPr>
        <w:t xml:space="preserve"> относительно небольшие объемы данных, например, таблицы преподавателей и их нагрузки в колледже, </w:t>
      </w:r>
      <w:proofErr w:type="gramStart"/>
      <w:r w:rsidR="00EC39CB" w:rsidRPr="00EC39CB">
        <w:rPr>
          <w:sz w:val="28"/>
          <w:szCs w:val="28"/>
        </w:rPr>
        <w:t>достаточно  2</w:t>
      </w:r>
      <w:proofErr w:type="gramEnd"/>
      <w:r w:rsidR="00EC39CB" w:rsidRPr="00EC39CB">
        <w:rPr>
          <w:sz w:val="28"/>
          <w:szCs w:val="28"/>
        </w:rPr>
        <w:t>-4 ГБ оперативной памяти. Однако, если данные крупные или требуют интенсивной обработки, может потребоваться больше оперативной памяти.</w:t>
      </w:r>
    </w:p>
    <w:p w14:paraId="4F9ABFA3" w14:textId="1DE8982A" w:rsidR="00EC39CB" w:rsidRDefault="00EC39CB"/>
    <w:p w14:paraId="5310AE4A" w14:textId="77777777" w:rsidR="00D36F80" w:rsidRPr="00193936" w:rsidRDefault="00D36F80">
      <w:pPr>
        <w:rPr>
          <w:sz w:val="28"/>
          <w:szCs w:val="28"/>
        </w:rPr>
      </w:pPr>
    </w:p>
    <w:p w14:paraId="6F365E14" w14:textId="4BBA8269" w:rsidR="00D36F80" w:rsidRPr="00193936" w:rsidRDefault="006B1541" w:rsidP="00193936">
      <w:pPr>
        <w:pStyle w:val="3"/>
        <w:jc w:val="left"/>
        <w:rPr>
          <w:sz w:val="28"/>
        </w:rPr>
      </w:pPr>
      <w:bookmarkStart w:id="9" w:name="_Toc152969604"/>
      <w:r>
        <w:rPr>
          <w:sz w:val="28"/>
        </w:rPr>
        <w:t>Требования к программному обеспечению</w:t>
      </w:r>
      <w:bookmarkEnd w:id="9"/>
    </w:p>
    <w:p w14:paraId="7F33F272" w14:textId="77777777" w:rsidR="00112211" w:rsidRPr="00193936" w:rsidRDefault="006B1541" w:rsidP="00112211">
      <w:pPr>
        <w:rPr>
          <w:sz w:val="28"/>
          <w:szCs w:val="28"/>
        </w:rPr>
      </w:pPr>
      <w:r>
        <w:tab/>
      </w:r>
      <w:r w:rsidR="00112211" w:rsidRPr="00193936">
        <w:rPr>
          <w:sz w:val="28"/>
          <w:szCs w:val="28"/>
        </w:rPr>
        <w:t xml:space="preserve">Операционная система </w:t>
      </w:r>
      <w:r w:rsidR="00112211" w:rsidRPr="00193936">
        <w:rPr>
          <w:sz w:val="28"/>
          <w:szCs w:val="28"/>
          <w:lang w:val="en-US"/>
        </w:rPr>
        <w:t>Windows</w:t>
      </w:r>
      <w:r w:rsidR="00112211" w:rsidRPr="00193936">
        <w:rPr>
          <w:sz w:val="28"/>
          <w:szCs w:val="28"/>
        </w:rPr>
        <w:t>7 и выше.</w:t>
      </w:r>
    </w:p>
    <w:p w14:paraId="5AA284DC" w14:textId="77777777" w:rsidR="00D36F80" w:rsidRDefault="00D36F80"/>
    <w:p w14:paraId="1C8EF073" w14:textId="2A28C509" w:rsidR="00D36F80" w:rsidRPr="00193936" w:rsidRDefault="006B1541" w:rsidP="00193936">
      <w:pPr>
        <w:pStyle w:val="3"/>
        <w:jc w:val="left"/>
        <w:rPr>
          <w:sz w:val="28"/>
        </w:rPr>
      </w:pPr>
      <w:bookmarkStart w:id="10" w:name="_Toc152969605"/>
      <w:r>
        <w:rPr>
          <w:sz w:val="28"/>
        </w:rPr>
        <w:lastRenderedPageBreak/>
        <w:t>Требования к персоналу (программисту)</w:t>
      </w:r>
      <w:bookmarkEnd w:id="10"/>
    </w:p>
    <w:p w14:paraId="32AB2433" w14:textId="662D6E74" w:rsidR="00D36F80" w:rsidRDefault="006B1541">
      <w:r>
        <w:tab/>
      </w:r>
      <w:r w:rsidR="00112211" w:rsidRPr="00193936">
        <w:rPr>
          <w:sz w:val="28"/>
          <w:szCs w:val="28"/>
        </w:rPr>
        <w:t xml:space="preserve">Для работы над проектом, использующим язык программирования, </w:t>
      </w:r>
      <w:r w:rsidR="00112211" w:rsidRPr="00193936">
        <w:rPr>
          <w:sz w:val="28"/>
          <w:szCs w:val="28"/>
          <w:lang w:val="en-US"/>
        </w:rPr>
        <w:t>Python</w:t>
      </w:r>
      <w:r w:rsidR="00112211" w:rsidRPr="00193936">
        <w:rPr>
          <w:sz w:val="28"/>
          <w:szCs w:val="28"/>
        </w:rPr>
        <w:t xml:space="preserve"> требуется опыт работы с этим языком, знание библиотек</w:t>
      </w:r>
      <w:r w:rsidR="00EC39CB">
        <w:rPr>
          <w:sz w:val="28"/>
          <w:szCs w:val="28"/>
        </w:rPr>
        <w:t>и</w:t>
      </w:r>
      <w:r w:rsidR="00112211" w:rsidRPr="00193936">
        <w:rPr>
          <w:sz w:val="28"/>
          <w:szCs w:val="28"/>
        </w:rPr>
        <w:t xml:space="preserve"> </w:t>
      </w:r>
      <w:r w:rsidR="00EC39CB" w:rsidRPr="00EC39CB">
        <w:rPr>
          <w:sz w:val="28"/>
          <w:szCs w:val="28"/>
        </w:rPr>
        <w:t>“</w:t>
      </w:r>
      <w:proofErr w:type="spellStart"/>
      <w:r w:rsidR="00EC39CB">
        <w:rPr>
          <w:sz w:val="28"/>
          <w:szCs w:val="28"/>
          <w:lang w:val="en-US"/>
        </w:rPr>
        <w:t>openpyxl</w:t>
      </w:r>
      <w:proofErr w:type="spellEnd"/>
      <w:r w:rsidR="00EC39CB" w:rsidRPr="00EC39CB">
        <w:rPr>
          <w:sz w:val="28"/>
          <w:szCs w:val="28"/>
        </w:rPr>
        <w:t>”</w:t>
      </w:r>
      <w:r w:rsidR="00112211" w:rsidRPr="00193936">
        <w:rPr>
          <w:sz w:val="28"/>
          <w:szCs w:val="28"/>
        </w:rPr>
        <w:t xml:space="preserve">. </w:t>
      </w:r>
    </w:p>
    <w:p w14:paraId="78E960B1" w14:textId="77777777" w:rsidR="00D36F80" w:rsidRDefault="00D36F80"/>
    <w:p w14:paraId="2C2F4D41" w14:textId="791BBC9D" w:rsidR="00D36F80" w:rsidRDefault="00D36F80"/>
    <w:p w14:paraId="381FC4C7" w14:textId="35CCD5F1" w:rsidR="00193936" w:rsidRDefault="00193936"/>
    <w:p w14:paraId="0E385B9D" w14:textId="3A928E46" w:rsidR="00193936" w:rsidRDefault="00193936"/>
    <w:p w14:paraId="2368E135" w14:textId="77777777" w:rsidR="00193936" w:rsidRDefault="00193936"/>
    <w:p w14:paraId="63CC990B" w14:textId="195365AB" w:rsidR="00D36F80" w:rsidRPr="00EC39CB" w:rsidRDefault="006B1541" w:rsidP="00EC39CB">
      <w:pPr>
        <w:pStyle w:val="1"/>
        <w:jc w:val="left"/>
        <w:rPr>
          <w:caps/>
          <w:sz w:val="32"/>
        </w:rPr>
      </w:pPr>
      <w:bookmarkStart w:id="11" w:name="_Toc152969606"/>
      <w:r>
        <w:rPr>
          <w:caps/>
          <w:sz w:val="32"/>
        </w:rPr>
        <w:t>Характеристика программы</w:t>
      </w:r>
      <w:bookmarkEnd w:id="11"/>
    </w:p>
    <w:p w14:paraId="3B1836B4" w14:textId="77777777" w:rsidR="00D36F80" w:rsidRDefault="006B1541">
      <w:pPr>
        <w:pStyle w:val="2"/>
        <w:numPr>
          <w:ilvl w:val="1"/>
          <w:numId w:val="8"/>
        </w:numPr>
        <w:jc w:val="left"/>
        <w:rPr>
          <w:b/>
          <w:bCs/>
          <w:sz w:val="32"/>
        </w:rPr>
      </w:pPr>
      <w:bookmarkStart w:id="12" w:name="_Toc152969607"/>
      <w:r>
        <w:rPr>
          <w:b/>
          <w:bCs/>
          <w:sz w:val="32"/>
        </w:rPr>
        <w:t>Описание основных характеристик программы</w:t>
      </w:r>
      <w:bookmarkEnd w:id="12"/>
    </w:p>
    <w:p w14:paraId="550C6F6E" w14:textId="77777777" w:rsidR="00D36F80" w:rsidRDefault="00D36F80"/>
    <w:p w14:paraId="293BD07A" w14:textId="77777777" w:rsidR="00DF646E" w:rsidRPr="00DF646E" w:rsidRDefault="00DF646E" w:rsidP="00DF646E">
      <w:pPr>
        <w:rPr>
          <w:b/>
          <w:bCs/>
          <w:sz w:val="28"/>
          <w:szCs w:val="28"/>
        </w:rPr>
      </w:pPr>
      <w:r w:rsidRPr="00DF646E">
        <w:rPr>
          <w:b/>
          <w:bCs/>
          <w:sz w:val="28"/>
          <w:szCs w:val="28"/>
        </w:rPr>
        <w:t>1)</w:t>
      </w:r>
      <w:r w:rsidRPr="00DF646E">
        <w:rPr>
          <w:b/>
          <w:bCs/>
          <w:sz w:val="28"/>
          <w:szCs w:val="28"/>
        </w:rPr>
        <w:t xml:space="preserve">Назначение: </w:t>
      </w:r>
    </w:p>
    <w:p w14:paraId="2241079A" w14:textId="693B7672" w:rsidR="00DF646E" w:rsidRPr="00DF646E" w:rsidRDefault="00DF646E" w:rsidP="00DF646E">
      <w:pPr>
        <w:ind w:left="708"/>
        <w:rPr>
          <w:sz w:val="28"/>
          <w:szCs w:val="28"/>
        </w:rPr>
      </w:pPr>
      <w:r w:rsidRPr="00DF646E">
        <w:rPr>
          <w:sz w:val="28"/>
          <w:szCs w:val="28"/>
        </w:rPr>
        <w:t>Автоматизация сбора, обработки и внесения данных о часах полной нагрузки преподавателей колледжа КМПО РАНХиГС в Excel.</w:t>
      </w:r>
    </w:p>
    <w:p w14:paraId="33CD5AF7" w14:textId="77777777" w:rsidR="00DF646E" w:rsidRPr="00DF646E" w:rsidRDefault="00DF646E" w:rsidP="00DF646E">
      <w:pPr>
        <w:rPr>
          <w:sz w:val="28"/>
          <w:szCs w:val="28"/>
        </w:rPr>
      </w:pPr>
    </w:p>
    <w:p w14:paraId="4DD32735" w14:textId="7E669E21" w:rsidR="00DF646E" w:rsidRPr="00DF646E" w:rsidRDefault="00DF646E" w:rsidP="00DF646E">
      <w:pPr>
        <w:rPr>
          <w:b/>
          <w:bCs/>
          <w:sz w:val="28"/>
          <w:szCs w:val="28"/>
        </w:rPr>
      </w:pPr>
      <w:r w:rsidRPr="00DF646E">
        <w:rPr>
          <w:b/>
          <w:bCs/>
          <w:sz w:val="28"/>
          <w:szCs w:val="28"/>
        </w:rPr>
        <w:t>2)</w:t>
      </w:r>
      <w:r w:rsidRPr="00DF646E">
        <w:rPr>
          <w:b/>
          <w:bCs/>
          <w:sz w:val="28"/>
          <w:szCs w:val="28"/>
        </w:rPr>
        <w:t>Функциональность:</w:t>
      </w:r>
    </w:p>
    <w:p w14:paraId="3893EED3" w14:textId="77777777" w:rsidR="00DF646E" w:rsidRPr="00DF646E" w:rsidRDefault="00DF646E" w:rsidP="00DF646E">
      <w:pPr>
        <w:pStyle w:val="ae"/>
        <w:numPr>
          <w:ilvl w:val="0"/>
          <w:numId w:val="22"/>
        </w:numPr>
        <w:rPr>
          <w:sz w:val="28"/>
          <w:szCs w:val="28"/>
        </w:rPr>
      </w:pPr>
      <w:proofErr w:type="spellStart"/>
      <w:r w:rsidRPr="00DF646E">
        <w:rPr>
          <w:sz w:val="28"/>
          <w:szCs w:val="28"/>
        </w:rPr>
        <w:t>Парсинг</w:t>
      </w:r>
      <w:proofErr w:type="spellEnd"/>
      <w:r w:rsidRPr="00DF646E">
        <w:rPr>
          <w:sz w:val="28"/>
          <w:szCs w:val="28"/>
        </w:rPr>
        <w:t xml:space="preserve"> данных о преподавателях.</w:t>
      </w:r>
    </w:p>
    <w:p w14:paraId="1E3DF4F0" w14:textId="77777777" w:rsidR="00DF646E" w:rsidRPr="00DF646E" w:rsidRDefault="00DF646E" w:rsidP="00DF646E">
      <w:pPr>
        <w:pStyle w:val="ae"/>
        <w:numPr>
          <w:ilvl w:val="0"/>
          <w:numId w:val="22"/>
        </w:numPr>
        <w:rPr>
          <w:sz w:val="28"/>
          <w:szCs w:val="28"/>
        </w:rPr>
      </w:pPr>
      <w:r w:rsidRPr="00DF646E">
        <w:rPr>
          <w:sz w:val="28"/>
          <w:szCs w:val="28"/>
        </w:rPr>
        <w:t>Извлечение информации о часах полной нагрузки.</w:t>
      </w:r>
    </w:p>
    <w:p w14:paraId="49EA5E53" w14:textId="77777777" w:rsidR="00DF646E" w:rsidRPr="00DF646E" w:rsidRDefault="00DF646E" w:rsidP="00DF646E">
      <w:pPr>
        <w:pStyle w:val="ae"/>
        <w:numPr>
          <w:ilvl w:val="0"/>
          <w:numId w:val="22"/>
        </w:numPr>
        <w:rPr>
          <w:sz w:val="28"/>
          <w:szCs w:val="28"/>
        </w:rPr>
      </w:pPr>
      <w:r w:rsidRPr="00DF646E">
        <w:rPr>
          <w:sz w:val="28"/>
          <w:szCs w:val="28"/>
        </w:rPr>
        <w:t>Добавление поля "Полная нагрузка" в Excel.</w:t>
      </w:r>
    </w:p>
    <w:p w14:paraId="3F316667" w14:textId="77777777" w:rsidR="00DF646E" w:rsidRPr="00DF646E" w:rsidRDefault="00DF646E" w:rsidP="00DF646E">
      <w:pPr>
        <w:pStyle w:val="ae"/>
        <w:numPr>
          <w:ilvl w:val="0"/>
          <w:numId w:val="22"/>
        </w:numPr>
        <w:rPr>
          <w:sz w:val="28"/>
          <w:szCs w:val="28"/>
        </w:rPr>
      </w:pPr>
      <w:r w:rsidRPr="00DF646E">
        <w:rPr>
          <w:sz w:val="28"/>
          <w:szCs w:val="28"/>
        </w:rPr>
        <w:t>Интеграция данных из файла "Основная нагрузка".</w:t>
      </w:r>
    </w:p>
    <w:p w14:paraId="6532457F" w14:textId="7BA07685" w:rsidR="00DF646E" w:rsidRDefault="00DF646E" w:rsidP="00DF646E">
      <w:pPr>
        <w:pStyle w:val="ae"/>
        <w:numPr>
          <w:ilvl w:val="0"/>
          <w:numId w:val="22"/>
        </w:numPr>
        <w:rPr>
          <w:sz w:val="28"/>
          <w:szCs w:val="28"/>
        </w:rPr>
      </w:pPr>
      <w:r w:rsidRPr="00DF646E">
        <w:rPr>
          <w:sz w:val="28"/>
          <w:szCs w:val="28"/>
        </w:rPr>
        <w:t>Оптимизация обработки данных для эффективности и точности.</w:t>
      </w:r>
    </w:p>
    <w:p w14:paraId="55EFBD3B" w14:textId="77777777" w:rsidR="00DF646E" w:rsidRPr="00DF646E" w:rsidRDefault="00DF646E" w:rsidP="00DF646E">
      <w:pPr>
        <w:pStyle w:val="ae"/>
        <w:ind w:left="720"/>
        <w:rPr>
          <w:sz w:val="28"/>
          <w:szCs w:val="28"/>
        </w:rPr>
      </w:pPr>
    </w:p>
    <w:p w14:paraId="1A143FD6" w14:textId="7B72BBED" w:rsidR="00DF646E" w:rsidRPr="00DF646E" w:rsidRDefault="00DF646E" w:rsidP="00DF646E">
      <w:pPr>
        <w:rPr>
          <w:b/>
          <w:bCs/>
          <w:sz w:val="28"/>
          <w:szCs w:val="28"/>
        </w:rPr>
      </w:pPr>
      <w:r w:rsidRPr="00DF646E">
        <w:rPr>
          <w:b/>
          <w:bCs/>
          <w:sz w:val="28"/>
          <w:szCs w:val="28"/>
        </w:rPr>
        <w:t>3)</w:t>
      </w:r>
      <w:r w:rsidRPr="00DF646E">
        <w:rPr>
          <w:b/>
          <w:bCs/>
          <w:sz w:val="28"/>
          <w:szCs w:val="28"/>
        </w:rPr>
        <w:t>Необходимые условия:</w:t>
      </w:r>
    </w:p>
    <w:p w14:paraId="15E1B722" w14:textId="77777777" w:rsidR="00DF646E" w:rsidRPr="00DF646E" w:rsidRDefault="00DF646E" w:rsidP="00DF646E">
      <w:pPr>
        <w:rPr>
          <w:b/>
          <w:bCs/>
          <w:sz w:val="28"/>
          <w:szCs w:val="28"/>
        </w:rPr>
      </w:pPr>
    </w:p>
    <w:p w14:paraId="0F3B4448" w14:textId="77777777" w:rsidR="00DF646E" w:rsidRPr="00DF646E" w:rsidRDefault="00DF646E" w:rsidP="00DF646E">
      <w:pPr>
        <w:pStyle w:val="ae"/>
        <w:numPr>
          <w:ilvl w:val="0"/>
          <w:numId w:val="23"/>
        </w:numPr>
        <w:rPr>
          <w:sz w:val="28"/>
          <w:szCs w:val="28"/>
        </w:rPr>
      </w:pPr>
      <w:r w:rsidRPr="00DF646E">
        <w:rPr>
          <w:sz w:val="28"/>
          <w:szCs w:val="28"/>
        </w:rPr>
        <w:t>Доступ к данным о преподавателях.</w:t>
      </w:r>
    </w:p>
    <w:p w14:paraId="6FB74915" w14:textId="77777777" w:rsidR="00DF646E" w:rsidRPr="00DF646E" w:rsidRDefault="00DF646E" w:rsidP="00DF646E">
      <w:pPr>
        <w:pStyle w:val="ae"/>
        <w:numPr>
          <w:ilvl w:val="0"/>
          <w:numId w:val="23"/>
        </w:numPr>
        <w:rPr>
          <w:sz w:val="28"/>
          <w:szCs w:val="28"/>
        </w:rPr>
      </w:pPr>
      <w:r w:rsidRPr="00DF646E">
        <w:rPr>
          <w:sz w:val="28"/>
          <w:szCs w:val="28"/>
        </w:rPr>
        <w:t>Excel-файл для внесения данных.</w:t>
      </w:r>
    </w:p>
    <w:p w14:paraId="657B9D0B" w14:textId="078C26D9" w:rsidR="00DF646E" w:rsidRPr="00DF646E" w:rsidRDefault="00DF646E" w:rsidP="00DF646E">
      <w:pPr>
        <w:pStyle w:val="ae"/>
        <w:numPr>
          <w:ilvl w:val="0"/>
          <w:numId w:val="23"/>
        </w:numPr>
        <w:rPr>
          <w:sz w:val="28"/>
          <w:szCs w:val="28"/>
        </w:rPr>
      </w:pPr>
      <w:r w:rsidRPr="00DF646E">
        <w:rPr>
          <w:sz w:val="28"/>
          <w:szCs w:val="28"/>
        </w:rPr>
        <w:t>Файл "Основная нагрузка".</w:t>
      </w:r>
    </w:p>
    <w:p w14:paraId="524496EC" w14:textId="3F200BEA" w:rsidR="00DF646E" w:rsidRPr="00DF646E" w:rsidRDefault="00DF646E" w:rsidP="00DF646E">
      <w:pPr>
        <w:pStyle w:val="ae"/>
        <w:numPr>
          <w:ilvl w:val="0"/>
          <w:numId w:val="23"/>
        </w:numPr>
        <w:rPr>
          <w:sz w:val="28"/>
          <w:szCs w:val="28"/>
        </w:rPr>
      </w:pPr>
      <w:r w:rsidRPr="00DF646E">
        <w:rPr>
          <w:sz w:val="28"/>
          <w:szCs w:val="28"/>
        </w:rPr>
        <w:t xml:space="preserve">Доступ </w:t>
      </w:r>
      <w:proofErr w:type="gramStart"/>
      <w:r w:rsidRPr="00DF646E">
        <w:rPr>
          <w:sz w:val="28"/>
          <w:szCs w:val="28"/>
        </w:rPr>
        <w:t>к библиотек</w:t>
      </w:r>
      <w:r>
        <w:rPr>
          <w:sz w:val="28"/>
          <w:szCs w:val="28"/>
        </w:rPr>
        <w:t>и</w:t>
      </w:r>
      <w:proofErr w:type="gramEnd"/>
      <w:r w:rsidRPr="00DF646E">
        <w:rPr>
          <w:sz w:val="28"/>
          <w:szCs w:val="28"/>
        </w:rPr>
        <w:t xml:space="preserve"> для </w:t>
      </w:r>
      <w:proofErr w:type="spellStart"/>
      <w:r w:rsidRPr="00DF646E">
        <w:rPr>
          <w:sz w:val="28"/>
          <w:szCs w:val="28"/>
        </w:rPr>
        <w:t>парсинга</w:t>
      </w:r>
      <w:proofErr w:type="spellEnd"/>
      <w:r w:rsidRPr="00DF646E">
        <w:rPr>
          <w:sz w:val="28"/>
          <w:szCs w:val="28"/>
        </w:rPr>
        <w:t xml:space="preserve"> данных.</w:t>
      </w:r>
    </w:p>
    <w:p w14:paraId="2C5EB31A" w14:textId="77777777" w:rsidR="00DF646E" w:rsidRPr="00DF646E" w:rsidRDefault="00DF646E" w:rsidP="00DF646E">
      <w:pPr>
        <w:pStyle w:val="ae"/>
        <w:numPr>
          <w:ilvl w:val="0"/>
          <w:numId w:val="23"/>
        </w:numPr>
        <w:rPr>
          <w:sz w:val="28"/>
          <w:szCs w:val="28"/>
        </w:rPr>
      </w:pPr>
      <w:r w:rsidRPr="00DF646E">
        <w:rPr>
          <w:sz w:val="28"/>
          <w:szCs w:val="28"/>
        </w:rPr>
        <w:t>Корректность форматов данных.</w:t>
      </w:r>
    </w:p>
    <w:p w14:paraId="4809BE57" w14:textId="5BB9A8D6" w:rsidR="00DF646E" w:rsidRPr="00DF646E" w:rsidRDefault="00DF646E" w:rsidP="00DF646E">
      <w:pPr>
        <w:pStyle w:val="ae"/>
        <w:numPr>
          <w:ilvl w:val="0"/>
          <w:numId w:val="23"/>
        </w:numPr>
        <w:rPr>
          <w:sz w:val="28"/>
          <w:szCs w:val="28"/>
        </w:rPr>
      </w:pPr>
      <w:r w:rsidRPr="00DF646E">
        <w:rPr>
          <w:sz w:val="28"/>
          <w:szCs w:val="28"/>
        </w:rPr>
        <w:t>Доступ к системе управления версиями</w:t>
      </w:r>
      <w:r>
        <w:rPr>
          <w:sz w:val="28"/>
          <w:szCs w:val="28"/>
        </w:rPr>
        <w:t>.</w:t>
      </w:r>
    </w:p>
    <w:p w14:paraId="38D7FDE7" w14:textId="77777777" w:rsidR="00DF646E" w:rsidRPr="00DF646E" w:rsidRDefault="00DF646E" w:rsidP="00DF646E">
      <w:pPr>
        <w:pStyle w:val="ae"/>
        <w:numPr>
          <w:ilvl w:val="0"/>
          <w:numId w:val="23"/>
        </w:numPr>
        <w:rPr>
          <w:sz w:val="28"/>
          <w:szCs w:val="28"/>
        </w:rPr>
      </w:pPr>
      <w:r w:rsidRPr="00DF646E">
        <w:rPr>
          <w:sz w:val="28"/>
          <w:szCs w:val="28"/>
        </w:rPr>
        <w:t>Доступ к файловой системе.</w:t>
      </w:r>
    </w:p>
    <w:p w14:paraId="2858BEC0" w14:textId="77777777" w:rsidR="00DF646E" w:rsidRDefault="00DF646E" w:rsidP="00DF646E">
      <w:pPr>
        <w:rPr>
          <w:sz w:val="28"/>
          <w:szCs w:val="28"/>
        </w:rPr>
      </w:pPr>
    </w:p>
    <w:p w14:paraId="513448C7" w14:textId="196DD370" w:rsidR="00DF646E" w:rsidRPr="00DF646E" w:rsidRDefault="00DF646E" w:rsidP="00DF646E">
      <w:pPr>
        <w:rPr>
          <w:b/>
          <w:bCs/>
          <w:sz w:val="28"/>
          <w:szCs w:val="28"/>
        </w:rPr>
      </w:pPr>
      <w:r w:rsidRPr="00DF646E">
        <w:rPr>
          <w:b/>
          <w:bCs/>
          <w:sz w:val="28"/>
          <w:szCs w:val="28"/>
        </w:rPr>
        <w:t>4)</w:t>
      </w:r>
      <w:r w:rsidRPr="00DF646E">
        <w:rPr>
          <w:b/>
          <w:bCs/>
          <w:sz w:val="28"/>
          <w:szCs w:val="28"/>
        </w:rPr>
        <w:t>Оперативная память:</w:t>
      </w:r>
    </w:p>
    <w:p w14:paraId="5DD8ED88" w14:textId="77777777" w:rsidR="00DF646E" w:rsidRPr="00DF646E" w:rsidRDefault="00DF646E" w:rsidP="00DF646E">
      <w:pPr>
        <w:rPr>
          <w:sz w:val="28"/>
          <w:szCs w:val="28"/>
        </w:rPr>
      </w:pPr>
    </w:p>
    <w:p w14:paraId="661D622E" w14:textId="66B1D38C" w:rsidR="00DF646E" w:rsidRPr="00DF646E" w:rsidRDefault="00DF646E" w:rsidP="00DF646E">
      <w:pPr>
        <w:rPr>
          <w:sz w:val="28"/>
          <w:szCs w:val="28"/>
        </w:rPr>
      </w:pPr>
      <w:r w:rsidRPr="00DF646E">
        <w:rPr>
          <w:sz w:val="28"/>
          <w:szCs w:val="28"/>
        </w:rPr>
        <w:t xml:space="preserve">Рекомендуемый объем оперативной памяти зависит от размера обрабатываемых данных, используемых библиотек и эффективности алгоритмов, </w:t>
      </w:r>
      <w:r>
        <w:rPr>
          <w:sz w:val="28"/>
          <w:szCs w:val="28"/>
        </w:rPr>
        <w:t xml:space="preserve">для данных с которыми работает данный </w:t>
      </w:r>
      <w:proofErr w:type="spellStart"/>
      <w:r>
        <w:rPr>
          <w:sz w:val="28"/>
          <w:szCs w:val="28"/>
        </w:rPr>
        <w:t>пасрер</w:t>
      </w:r>
      <w:proofErr w:type="spellEnd"/>
      <w:r>
        <w:rPr>
          <w:sz w:val="28"/>
          <w:szCs w:val="28"/>
        </w:rPr>
        <w:t xml:space="preserve"> требуется </w:t>
      </w:r>
      <w:r w:rsidRPr="00DF646E">
        <w:rPr>
          <w:sz w:val="28"/>
          <w:szCs w:val="28"/>
        </w:rPr>
        <w:t>2-4 ГБ.</w:t>
      </w:r>
    </w:p>
    <w:p w14:paraId="556BBB63" w14:textId="77777777" w:rsidR="00DF646E" w:rsidRDefault="00DF646E" w:rsidP="00DF646E">
      <w:pPr>
        <w:rPr>
          <w:sz w:val="28"/>
          <w:szCs w:val="28"/>
        </w:rPr>
      </w:pPr>
    </w:p>
    <w:p w14:paraId="2B67E9C4" w14:textId="2EA86438" w:rsidR="00DF646E" w:rsidRPr="00DF646E" w:rsidRDefault="00DF646E" w:rsidP="00DF646E">
      <w:pPr>
        <w:rPr>
          <w:b/>
          <w:bCs/>
          <w:sz w:val="28"/>
          <w:szCs w:val="28"/>
        </w:rPr>
      </w:pPr>
      <w:r w:rsidRPr="00DF646E">
        <w:rPr>
          <w:b/>
          <w:bCs/>
          <w:sz w:val="28"/>
          <w:szCs w:val="28"/>
        </w:rPr>
        <w:t>5)</w:t>
      </w:r>
      <w:r w:rsidRPr="00DF646E">
        <w:rPr>
          <w:b/>
          <w:bCs/>
          <w:sz w:val="28"/>
          <w:szCs w:val="28"/>
        </w:rPr>
        <w:t>Технологии:</w:t>
      </w:r>
    </w:p>
    <w:p w14:paraId="4C7FD3ED" w14:textId="77777777" w:rsidR="00DF646E" w:rsidRPr="00DF646E" w:rsidRDefault="00DF646E" w:rsidP="00DF646E">
      <w:pPr>
        <w:rPr>
          <w:sz w:val="28"/>
          <w:szCs w:val="28"/>
        </w:rPr>
      </w:pPr>
    </w:p>
    <w:p w14:paraId="5EF20F20" w14:textId="6F0AC492" w:rsidR="00DF646E" w:rsidRPr="00DF646E" w:rsidRDefault="00DF646E" w:rsidP="00DF646E">
      <w:pPr>
        <w:rPr>
          <w:sz w:val="28"/>
          <w:szCs w:val="28"/>
        </w:rPr>
      </w:pPr>
      <w:r>
        <w:rPr>
          <w:sz w:val="28"/>
          <w:szCs w:val="28"/>
        </w:rPr>
        <w:t>И</w:t>
      </w:r>
      <w:r w:rsidRPr="00DF646E">
        <w:rPr>
          <w:sz w:val="28"/>
          <w:szCs w:val="28"/>
        </w:rPr>
        <w:t>спользование язык</w:t>
      </w:r>
      <w:r>
        <w:rPr>
          <w:sz w:val="28"/>
          <w:szCs w:val="28"/>
        </w:rPr>
        <w:t>а</w:t>
      </w:r>
      <w:r w:rsidRPr="00DF646E">
        <w:rPr>
          <w:sz w:val="28"/>
          <w:szCs w:val="28"/>
        </w:rPr>
        <w:t xml:space="preserve"> программирования Python.</w:t>
      </w:r>
    </w:p>
    <w:p w14:paraId="073B2B46" w14:textId="64B948A8" w:rsidR="00DF646E" w:rsidRPr="00DF646E" w:rsidRDefault="00DF646E" w:rsidP="00DF646E">
      <w:pPr>
        <w:rPr>
          <w:sz w:val="28"/>
          <w:szCs w:val="28"/>
        </w:rPr>
      </w:pPr>
      <w:r w:rsidRPr="00DF646E">
        <w:rPr>
          <w:sz w:val="28"/>
          <w:szCs w:val="28"/>
        </w:rPr>
        <w:t>Использование библиотек</w:t>
      </w:r>
      <w:r>
        <w:rPr>
          <w:sz w:val="28"/>
          <w:szCs w:val="28"/>
        </w:rPr>
        <w:t>и</w:t>
      </w:r>
      <w:r w:rsidRPr="00DF646E">
        <w:rPr>
          <w:sz w:val="28"/>
          <w:szCs w:val="28"/>
        </w:rPr>
        <w:t xml:space="preserve"> для </w:t>
      </w:r>
      <w:proofErr w:type="spellStart"/>
      <w:r w:rsidRPr="00DF646E">
        <w:rPr>
          <w:sz w:val="28"/>
          <w:szCs w:val="28"/>
        </w:rPr>
        <w:t>парсинга</w:t>
      </w:r>
      <w:proofErr w:type="spellEnd"/>
      <w:r w:rsidRPr="00DF646E">
        <w:rPr>
          <w:sz w:val="28"/>
          <w:szCs w:val="28"/>
        </w:rPr>
        <w:t xml:space="preserve"> данных и работы с Excel</w:t>
      </w:r>
      <w:r>
        <w:rPr>
          <w:sz w:val="28"/>
          <w:szCs w:val="28"/>
        </w:rPr>
        <w:t xml:space="preserve"> - </w:t>
      </w:r>
      <w:proofErr w:type="spellStart"/>
      <w:r w:rsidRPr="00DF646E">
        <w:rPr>
          <w:sz w:val="28"/>
          <w:szCs w:val="28"/>
        </w:rPr>
        <w:t>openpyxl</w:t>
      </w:r>
      <w:proofErr w:type="spellEnd"/>
      <w:r w:rsidRPr="00DF646E">
        <w:rPr>
          <w:sz w:val="28"/>
          <w:szCs w:val="28"/>
        </w:rPr>
        <w:t>.</w:t>
      </w:r>
    </w:p>
    <w:p w14:paraId="03F7DE72" w14:textId="77777777" w:rsidR="00DF646E" w:rsidRPr="00DF646E" w:rsidRDefault="00DF646E" w:rsidP="00DF646E">
      <w:pPr>
        <w:rPr>
          <w:sz w:val="28"/>
          <w:szCs w:val="28"/>
        </w:rPr>
      </w:pPr>
      <w:r w:rsidRPr="00DF646E">
        <w:rPr>
          <w:sz w:val="28"/>
          <w:szCs w:val="28"/>
        </w:rPr>
        <w:t>Контроль ошибок:</w:t>
      </w:r>
    </w:p>
    <w:p w14:paraId="571D6FDD" w14:textId="77777777" w:rsidR="00DF646E" w:rsidRPr="00DF646E" w:rsidRDefault="00DF646E" w:rsidP="00DF646E">
      <w:pPr>
        <w:rPr>
          <w:sz w:val="28"/>
          <w:szCs w:val="28"/>
        </w:rPr>
      </w:pPr>
    </w:p>
    <w:p w14:paraId="407E5278" w14:textId="39271D46" w:rsidR="00DF646E" w:rsidRPr="00DF646E" w:rsidRDefault="00DF646E" w:rsidP="00DF646E">
      <w:pPr>
        <w:rPr>
          <w:b/>
          <w:bCs/>
          <w:sz w:val="28"/>
          <w:szCs w:val="28"/>
        </w:rPr>
      </w:pPr>
      <w:r w:rsidRPr="00DF646E">
        <w:rPr>
          <w:b/>
          <w:bCs/>
          <w:sz w:val="28"/>
          <w:szCs w:val="28"/>
        </w:rPr>
        <w:t>6)</w:t>
      </w:r>
      <w:r w:rsidRPr="00DF646E">
        <w:rPr>
          <w:b/>
          <w:bCs/>
          <w:sz w:val="28"/>
          <w:szCs w:val="28"/>
        </w:rPr>
        <w:t>Эффективность:</w:t>
      </w:r>
    </w:p>
    <w:p w14:paraId="492E98B0" w14:textId="77777777" w:rsidR="00DF646E" w:rsidRPr="00DF646E" w:rsidRDefault="00DF646E" w:rsidP="00DF646E">
      <w:pPr>
        <w:rPr>
          <w:sz w:val="28"/>
          <w:szCs w:val="28"/>
        </w:rPr>
      </w:pPr>
    </w:p>
    <w:p w14:paraId="5718AC4F" w14:textId="2C9AD1CF" w:rsidR="00112211" w:rsidRDefault="00DF646E" w:rsidP="00DF646E">
      <w:pPr>
        <w:rPr>
          <w:sz w:val="28"/>
          <w:szCs w:val="28"/>
        </w:rPr>
      </w:pPr>
      <w:r w:rsidRPr="00DF646E">
        <w:rPr>
          <w:sz w:val="28"/>
          <w:szCs w:val="28"/>
        </w:rPr>
        <w:t>Программа оптимизирована для обработки данных с целью минимизации ошибок и максимизации эффективности.</w:t>
      </w:r>
    </w:p>
    <w:p w14:paraId="4A6FC1B3" w14:textId="77777777" w:rsidR="00DF646E" w:rsidRPr="0037620B" w:rsidRDefault="00DF646E" w:rsidP="00DF646E">
      <w:pPr>
        <w:rPr>
          <w:sz w:val="28"/>
          <w:szCs w:val="28"/>
        </w:rPr>
      </w:pPr>
    </w:p>
    <w:p w14:paraId="2A5B1B11" w14:textId="77777777" w:rsidR="00DF646E" w:rsidRPr="00DF646E" w:rsidRDefault="00DF646E" w:rsidP="00DF646E">
      <w:pPr>
        <w:rPr>
          <w:b/>
          <w:bCs/>
          <w:sz w:val="28"/>
          <w:szCs w:val="28"/>
        </w:rPr>
      </w:pPr>
      <w:r w:rsidRPr="00DF646E">
        <w:rPr>
          <w:b/>
          <w:bCs/>
          <w:sz w:val="28"/>
          <w:szCs w:val="28"/>
        </w:rPr>
        <w:t>7)</w:t>
      </w:r>
      <w:r w:rsidR="00112211" w:rsidRPr="00DF646E">
        <w:rPr>
          <w:b/>
          <w:bCs/>
          <w:sz w:val="28"/>
          <w:szCs w:val="28"/>
        </w:rPr>
        <w:t xml:space="preserve">Масштабируемость: </w:t>
      </w:r>
    </w:p>
    <w:p w14:paraId="5A053E34" w14:textId="5B4CB677" w:rsidR="00D36F80" w:rsidRPr="0037620B" w:rsidRDefault="00DF646E" w:rsidP="00DF646E">
      <w:pPr>
        <w:ind w:left="708"/>
        <w:rPr>
          <w:sz w:val="28"/>
          <w:szCs w:val="28"/>
        </w:rPr>
      </w:pPr>
      <w:r>
        <w:rPr>
          <w:sz w:val="28"/>
          <w:szCs w:val="28"/>
        </w:rPr>
        <w:t>П</w:t>
      </w:r>
      <w:r w:rsidR="00112211" w:rsidRPr="0037620B">
        <w:rPr>
          <w:sz w:val="28"/>
          <w:szCs w:val="28"/>
        </w:rPr>
        <w:t>рограмма должна быть способной масштабироваться для работы с большим объемом данных или пользователей.</w:t>
      </w:r>
    </w:p>
    <w:p w14:paraId="2A8A9968" w14:textId="77777777" w:rsidR="00D36F80" w:rsidRDefault="00D36F80"/>
    <w:p w14:paraId="7382C271" w14:textId="5BEDF54A" w:rsidR="00770824" w:rsidRPr="00CB78C2" w:rsidRDefault="006B1541" w:rsidP="00770824">
      <w:pPr>
        <w:pStyle w:val="2"/>
        <w:jc w:val="left"/>
        <w:rPr>
          <w:b/>
          <w:bCs/>
          <w:szCs w:val="24"/>
        </w:rPr>
      </w:pPr>
      <w:bookmarkStart w:id="13" w:name="_Toc152969610"/>
      <w:r w:rsidRPr="00CB78C2">
        <w:rPr>
          <w:b/>
          <w:bCs/>
          <w:szCs w:val="24"/>
        </w:rPr>
        <w:t>Описание основных особенностей программы</w:t>
      </w:r>
      <w:bookmarkEnd w:id="13"/>
    </w:p>
    <w:p w14:paraId="15E1AEEC" w14:textId="5344A985" w:rsidR="002801C5" w:rsidRPr="002801C5" w:rsidRDefault="002801C5" w:rsidP="002801C5">
      <w:pPr>
        <w:pStyle w:val="ae"/>
        <w:numPr>
          <w:ilvl w:val="0"/>
          <w:numId w:val="24"/>
        </w:numPr>
        <w:rPr>
          <w:sz w:val="28"/>
          <w:szCs w:val="28"/>
        </w:rPr>
      </w:pPr>
      <w:r w:rsidRPr="002801C5">
        <w:rPr>
          <w:sz w:val="28"/>
          <w:szCs w:val="28"/>
        </w:rPr>
        <w:t>Гибкость в обработке данных</w:t>
      </w:r>
      <w:r w:rsidRPr="002801C5">
        <w:rPr>
          <w:sz w:val="28"/>
          <w:szCs w:val="28"/>
        </w:rPr>
        <w:t>.</w:t>
      </w:r>
    </w:p>
    <w:p w14:paraId="614F66E5" w14:textId="00DCB7E6" w:rsidR="002801C5" w:rsidRPr="002801C5" w:rsidRDefault="002801C5" w:rsidP="002801C5">
      <w:pPr>
        <w:pStyle w:val="ae"/>
        <w:numPr>
          <w:ilvl w:val="0"/>
          <w:numId w:val="24"/>
        </w:numPr>
        <w:rPr>
          <w:sz w:val="28"/>
          <w:szCs w:val="28"/>
        </w:rPr>
      </w:pPr>
      <w:r w:rsidRPr="002801C5">
        <w:rPr>
          <w:sz w:val="28"/>
          <w:szCs w:val="28"/>
        </w:rPr>
        <w:t>Учет дополнительной нагрузки из файла</w:t>
      </w:r>
      <w:r w:rsidRPr="002801C5">
        <w:rPr>
          <w:sz w:val="28"/>
          <w:szCs w:val="28"/>
        </w:rPr>
        <w:t>.</w:t>
      </w:r>
    </w:p>
    <w:p w14:paraId="5B07443E" w14:textId="76AAE653" w:rsidR="002801C5" w:rsidRPr="002801C5" w:rsidRDefault="002801C5" w:rsidP="002801C5">
      <w:pPr>
        <w:pStyle w:val="ae"/>
        <w:numPr>
          <w:ilvl w:val="0"/>
          <w:numId w:val="24"/>
        </w:numPr>
        <w:rPr>
          <w:sz w:val="28"/>
          <w:szCs w:val="28"/>
        </w:rPr>
      </w:pPr>
      <w:r w:rsidRPr="002801C5">
        <w:rPr>
          <w:sz w:val="28"/>
          <w:szCs w:val="28"/>
        </w:rPr>
        <w:t>Эффективность работы с памятью</w:t>
      </w:r>
      <w:r w:rsidRPr="002801C5">
        <w:rPr>
          <w:sz w:val="28"/>
          <w:szCs w:val="28"/>
        </w:rPr>
        <w:t>.</w:t>
      </w:r>
    </w:p>
    <w:p w14:paraId="4D7778AE" w14:textId="5A0F97B8" w:rsidR="002801C5" w:rsidRDefault="002801C5" w:rsidP="002801C5">
      <w:pPr>
        <w:pStyle w:val="ae"/>
        <w:numPr>
          <w:ilvl w:val="0"/>
          <w:numId w:val="24"/>
        </w:numPr>
        <w:rPr>
          <w:sz w:val="28"/>
          <w:szCs w:val="28"/>
        </w:rPr>
      </w:pPr>
      <w:r w:rsidRPr="002801C5">
        <w:rPr>
          <w:sz w:val="28"/>
          <w:szCs w:val="28"/>
        </w:rPr>
        <w:t>Масштабируемость</w:t>
      </w:r>
      <w:r w:rsidRPr="002801C5">
        <w:rPr>
          <w:sz w:val="28"/>
          <w:szCs w:val="28"/>
        </w:rPr>
        <w:t>.</w:t>
      </w:r>
    </w:p>
    <w:p w14:paraId="233C4271" w14:textId="77777777" w:rsidR="002801C5" w:rsidRPr="002801C5" w:rsidRDefault="002801C5" w:rsidP="002801C5">
      <w:pPr>
        <w:pStyle w:val="ae"/>
        <w:ind w:left="720"/>
        <w:rPr>
          <w:sz w:val="28"/>
          <w:szCs w:val="28"/>
        </w:rPr>
      </w:pPr>
    </w:p>
    <w:p w14:paraId="1B24F753" w14:textId="05A663DD" w:rsidR="00D36F80" w:rsidRPr="00FE3484" w:rsidRDefault="006B1541" w:rsidP="00CB78C2">
      <w:pPr>
        <w:pStyle w:val="1"/>
        <w:jc w:val="left"/>
        <w:rPr>
          <w:caps/>
          <w:sz w:val="32"/>
        </w:rPr>
      </w:pPr>
      <w:bookmarkStart w:id="14" w:name="_Toc152969611"/>
      <w:r>
        <w:rPr>
          <w:caps/>
          <w:sz w:val="32"/>
        </w:rPr>
        <w:t>Обращение к программе</w:t>
      </w:r>
      <w:bookmarkEnd w:id="14"/>
    </w:p>
    <w:p w14:paraId="5B70344D" w14:textId="06981F9C" w:rsidR="00D36F80" w:rsidRPr="00CB78C2" w:rsidRDefault="006B1541" w:rsidP="0037620B">
      <w:pPr>
        <w:pStyle w:val="2"/>
        <w:numPr>
          <w:ilvl w:val="1"/>
          <w:numId w:val="11"/>
        </w:numPr>
        <w:jc w:val="left"/>
        <w:rPr>
          <w:b/>
          <w:bCs/>
          <w:szCs w:val="24"/>
        </w:rPr>
      </w:pPr>
      <w:bookmarkStart w:id="15" w:name="_Toc152969612"/>
      <w:r w:rsidRPr="00CB78C2">
        <w:rPr>
          <w:b/>
          <w:bCs/>
          <w:szCs w:val="24"/>
        </w:rPr>
        <w:t>Загрузка и запуск программы</w:t>
      </w:r>
      <w:bookmarkEnd w:id="15"/>
    </w:p>
    <w:p w14:paraId="7A935A64" w14:textId="169BF0CB" w:rsidR="00D36F80" w:rsidRPr="0037620B" w:rsidRDefault="006B1541">
      <w:pPr>
        <w:rPr>
          <w:sz w:val="28"/>
          <w:szCs w:val="28"/>
        </w:rPr>
      </w:pPr>
      <w:r>
        <w:tab/>
      </w:r>
      <w:r w:rsidR="0058004C" w:rsidRPr="0037620B">
        <w:rPr>
          <w:sz w:val="28"/>
          <w:szCs w:val="28"/>
        </w:rPr>
        <w:t xml:space="preserve">Программа может вызываться </w:t>
      </w:r>
      <w:r w:rsidR="0037620B" w:rsidRPr="0037620B">
        <w:rPr>
          <w:sz w:val="28"/>
          <w:szCs w:val="28"/>
        </w:rPr>
        <w:t>исключительно с ПК</w:t>
      </w:r>
      <w:r w:rsidR="0058004C" w:rsidRPr="0037620B">
        <w:rPr>
          <w:sz w:val="28"/>
          <w:szCs w:val="28"/>
        </w:rPr>
        <w:t>.</w:t>
      </w:r>
    </w:p>
    <w:p w14:paraId="1ED42DCF" w14:textId="77777777" w:rsidR="00D36F80" w:rsidRDefault="00D36F80"/>
    <w:p w14:paraId="739CD2B0" w14:textId="4DA4F028" w:rsidR="00D36F80" w:rsidRPr="00CB78C2" w:rsidRDefault="006B1541" w:rsidP="0037620B">
      <w:pPr>
        <w:pStyle w:val="2"/>
        <w:jc w:val="left"/>
        <w:rPr>
          <w:b/>
          <w:bCs/>
          <w:szCs w:val="24"/>
        </w:rPr>
      </w:pPr>
      <w:bookmarkStart w:id="16" w:name="_Toc152969613"/>
      <w:r w:rsidRPr="00CB78C2">
        <w:rPr>
          <w:b/>
          <w:bCs/>
          <w:szCs w:val="24"/>
        </w:rPr>
        <w:t>Выполнение программы</w:t>
      </w:r>
      <w:bookmarkEnd w:id="16"/>
    </w:p>
    <w:p w14:paraId="718E14DF" w14:textId="504B2082" w:rsidR="00D36F80" w:rsidRPr="0037620B" w:rsidRDefault="006B1541">
      <w:pPr>
        <w:rPr>
          <w:sz w:val="28"/>
          <w:szCs w:val="28"/>
        </w:rPr>
      </w:pPr>
      <w:r>
        <w:tab/>
      </w:r>
      <w:r w:rsidR="0058004C" w:rsidRPr="0037620B">
        <w:rPr>
          <w:sz w:val="28"/>
          <w:szCs w:val="28"/>
        </w:rPr>
        <w:t>Процесс запуска и выполнения программы на компьютере. Программа</w:t>
      </w:r>
      <w:r w:rsidR="0037620B" w:rsidRPr="0037620B">
        <w:rPr>
          <w:sz w:val="28"/>
          <w:szCs w:val="28"/>
        </w:rPr>
        <w:t xml:space="preserve"> </w:t>
      </w:r>
      <w:r w:rsidR="0058004C" w:rsidRPr="0037620B">
        <w:rPr>
          <w:sz w:val="28"/>
          <w:szCs w:val="28"/>
        </w:rPr>
        <w:t xml:space="preserve">выполнена в интерактивном режиме, когда </w:t>
      </w:r>
      <w:r w:rsidR="002801C5">
        <w:rPr>
          <w:sz w:val="28"/>
          <w:szCs w:val="28"/>
        </w:rPr>
        <w:t xml:space="preserve">программист </w:t>
      </w:r>
      <w:r w:rsidR="0058004C" w:rsidRPr="0037620B">
        <w:rPr>
          <w:sz w:val="28"/>
          <w:szCs w:val="28"/>
        </w:rPr>
        <w:t>взаимодействует с программой в реальном времени</w:t>
      </w:r>
      <w:r w:rsidR="0037620B" w:rsidRPr="0037620B">
        <w:rPr>
          <w:sz w:val="28"/>
          <w:szCs w:val="28"/>
        </w:rPr>
        <w:t>.</w:t>
      </w:r>
    </w:p>
    <w:p w14:paraId="3A490E6F" w14:textId="77777777" w:rsidR="00D36F80" w:rsidRDefault="00D36F80"/>
    <w:p w14:paraId="21BED172" w14:textId="54E58DD7" w:rsidR="00D36F80" w:rsidRPr="00CB78C2" w:rsidRDefault="006B1541" w:rsidP="00CB78C2">
      <w:pPr>
        <w:pStyle w:val="2"/>
        <w:jc w:val="left"/>
        <w:rPr>
          <w:b/>
          <w:bCs/>
          <w:szCs w:val="24"/>
        </w:rPr>
      </w:pPr>
      <w:bookmarkStart w:id="17" w:name="_Toc152969616"/>
      <w:r w:rsidRPr="00CB78C2">
        <w:rPr>
          <w:b/>
          <w:bCs/>
          <w:szCs w:val="24"/>
        </w:rPr>
        <w:t>Завершение работы программы</w:t>
      </w:r>
      <w:bookmarkEnd w:id="17"/>
    </w:p>
    <w:p w14:paraId="3075D6C9" w14:textId="01B3CA98" w:rsidR="00D36F80" w:rsidRDefault="006B1541">
      <w:r>
        <w:tab/>
      </w:r>
      <w:r w:rsidR="008F5C68" w:rsidRPr="00CB78C2">
        <w:rPr>
          <w:sz w:val="28"/>
          <w:szCs w:val="28"/>
        </w:rPr>
        <w:t xml:space="preserve">Программа завершает свою работу и освобождает занимаемые ресурсы. Это происходит по инициативе </w:t>
      </w:r>
      <w:r w:rsidR="005622DF">
        <w:rPr>
          <w:sz w:val="28"/>
          <w:szCs w:val="28"/>
        </w:rPr>
        <w:t>программиста</w:t>
      </w:r>
      <w:r w:rsidR="008F5C68" w:rsidRPr="00CB78C2">
        <w:rPr>
          <w:sz w:val="28"/>
          <w:szCs w:val="28"/>
        </w:rPr>
        <w:t>, когда он закрывает программу</w:t>
      </w:r>
      <w:r w:rsidR="00CB78C2" w:rsidRPr="00CB78C2">
        <w:rPr>
          <w:sz w:val="28"/>
          <w:szCs w:val="28"/>
        </w:rPr>
        <w:t>.</w:t>
      </w:r>
    </w:p>
    <w:p w14:paraId="78EDDCD3" w14:textId="77777777" w:rsidR="00D36F80" w:rsidRDefault="00D36F80"/>
    <w:p w14:paraId="3883B924" w14:textId="3EE4904E" w:rsidR="00D36F80" w:rsidRPr="00CB78C2" w:rsidRDefault="006B1541" w:rsidP="00CB78C2">
      <w:pPr>
        <w:pStyle w:val="1"/>
        <w:jc w:val="left"/>
        <w:rPr>
          <w:caps/>
          <w:sz w:val="32"/>
        </w:rPr>
      </w:pPr>
      <w:bookmarkStart w:id="18" w:name="_Toc152969617"/>
      <w:r>
        <w:rPr>
          <w:caps/>
          <w:sz w:val="32"/>
        </w:rPr>
        <w:t>Входные и выходные данные</w:t>
      </w:r>
      <w:bookmarkEnd w:id="18"/>
    </w:p>
    <w:p w14:paraId="2FE46DD6" w14:textId="503D4F1E" w:rsidR="00FE3484" w:rsidRPr="00CB78C2" w:rsidRDefault="006B1541" w:rsidP="00FE3484">
      <w:pPr>
        <w:pStyle w:val="2"/>
        <w:numPr>
          <w:ilvl w:val="1"/>
          <w:numId w:val="13"/>
        </w:numPr>
        <w:jc w:val="left"/>
        <w:rPr>
          <w:b/>
          <w:bCs/>
          <w:szCs w:val="24"/>
        </w:rPr>
      </w:pPr>
      <w:bookmarkStart w:id="19" w:name="_Toc152969618"/>
      <w:r w:rsidRPr="00CB78C2">
        <w:rPr>
          <w:b/>
          <w:bCs/>
          <w:szCs w:val="24"/>
        </w:rPr>
        <w:t>Организация используемой входной информации</w:t>
      </w:r>
      <w:bookmarkEnd w:id="19"/>
    </w:p>
    <w:p w14:paraId="6A7CC785" w14:textId="2FB5C8DD" w:rsidR="00D36F80" w:rsidRDefault="006B1541">
      <w:r>
        <w:tab/>
      </w:r>
      <w:r w:rsidR="00FE3484" w:rsidRPr="00CB78C2">
        <w:rPr>
          <w:sz w:val="28"/>
          <w:szCs w:val="28"/>
        </w:rPr>
        <w:t xml:space="preserve">Для организации используемой входной информации программа использует </w:t>
      </w:r>
      <w:r w:rsidR="005622DF">
        <w:rPr>
          <w:sz w:val="28"/>
          <w:szCs w:val="28"/>
          <w:lang w:val="en-US"/>
        </w:rPr>
        <w:t>Excel</w:t>
      </w:r>
      <w:r w:rsidR="005622DF" w:rsidRPr="005622DF">
        <w:rPr>
          <w:sz w:val="28"/>
          <w:szCs w:val="28"/>
        </w:rPr>
        <w:t xml:space="preserve"> </w:t>
      </w:r>
      <w:r w:rsidR="005622DF">
        <w:rPr>
          <w:sz w:val="28"/>
          <w:szCs w:val="28"/>
        </w:rPr>
        <w:t xml:space="preserve">файл </w:t>
      </w:r>
      <w:r w:rsidR="005622DF" w:rsidRPr="005622DF">
        <w:rPr>
          <w:sz w:val="28"/>
          <w:szCs w:val="28"/>
        </w:rPr>
        <w:t>“</w:t>
      </w:r>
      <w:r w:rsidR="005622DF">
        <w:rPr>
          <w:sz w:val="28"/>
          <w:szCs w:val="28"/>
        </w:rPr>
        <w:t>Основная нагрузка</w:t>
      </w:r>
      <w:r w:rsidR="005622DF" w:rsidRPr="005622DF">
        <w:rPr>
          <w:sz w:val="28"/>
          <w:szCs w:val="28"/>
        </w:rPr>
        <w:t xml:space="preserve">” </w:t>
      </w:r>
      <w:r w:rsidR="005622DF">
        <w:rPr>
          <w:sz w:val="28"/>
          <w:szCs w:val="28"/>
        </w:rPr>
        <w:t xml:space="preserve">и файл </w:t>
      </w:r>
      <w:r w:rsidR="005622DF" w:rsidRPr="005622DF">
        <w:rPr>
          <w:sz w:val="28"/>
          <w:szCs w:val="28"/>
        </w:rPr>
        <w:t>“</w:t>
      </w:r>
      <w:r w:rsidR="005622DF">
        <w:rPr>
          <w:sz w:val="28"/>
          <w:szCs w:val="28"/>
        </w:rPr>
        <w:t>Преподаватели 1 семестр</w:t>
      </w:r>
      <w:r w:rsidR="005622DF" w:rsidRPr="005622DF">
        <w:rPr>
          <w:sz w:val="28"/>
          <w:szCs w:val="28"/>
        </w:rPr>
        <w:t>”</w:t>
      </w:r>
      <w:r w:rsidR="00FE3484" w:rsidRPr="00CB78C2">
        <w:rPr>
          <w:sz w:val="28"/>
          <w:szCs w:val="28"/>
        </w:rPr>
        <w:t xml:space="preserve">. Входные данные предварительно обработаны и структурированы для удобного доступа и использования программой. </w:t>
      </w:r>
    </w:p>
    <w:p w14:paraId="4FFF2F67" w14:textId="77777777" w:rsidR="00D36F80" w:rsidRDefault="00D36F80"/>
    <w:p w14:paraId="0C25348B" w14:textId="5AE3D3F1" w:rsidR="00D36F80" w:rsidRPr="00CB78C2" w:rsidRDefault="006B1541" w:rsidP="00CB78C2">
      <w:pPr>
        <w:pStyle w:val="2"/>
        <w:jc w:val="left"/>
        <w:rPr>
          <w:b/>
          <w:bCs/>
          <w:szCs w:val="24"/>
        </w:rPr>
      </w:pPr>
      <w:bookmarkStart w:id="20" w:name="_Toc152969619"/>
      <w:r w:rsidRPr="00CB78C2">
        <w:rPr>
          <w:b/>
          <w:bCs/>
          <w:szCs w:val="24"/>
        </w:rPr>
        <w:t>Организация используемой выходной информации</w:t>
      </w:r>
      <w:bookmarkEnd w:id="20"/>
    </w:p>
    <w:p w14:paraId="5DF6D1BB" w14:textId="72261F69" w:rsidR="00D36F80" w:rsidRPr="005622DF" w:rsidRDefault="006B1541">
      <w:pPr>
        <w:rPr>
          <w:sz w:val="28"/>
          <w:szCs w:val="28"/>
        </w:rPr>
      </w:pPr>
      <w:r>
        <w:tab/>
      </w:r>
      <w:r w:rsidR="005622DF">
        <w:rPr>
          <w:sz w:val="28"/>
          <w:szCs w:val="28"/>
        </w:rPr>
        <w:t xml:space="preserve">В выходной файл сохраняется уже видоизменённый файл </w:t>
      </w:r>
      <w:r w:rsidR="005622DF" w:rsidRPr="005622DF">
        <w:rPr>
          <w:sz w:val="28"/>
          <w:szCs w:val="28"/>
        </w:rPr>
        <w:t>“</w:t>
      </w:r>
      <w:r w:rsidR="005622DF">
        <w:rPr>
          <w:sz w:val="28"/>
          <w:szCs w:val="28"/>
        </w:rPr>
        <w:t>Преподаватели 1 семестр с нагрузкой</w:t>
      </w:r>
      <w:r w:rsidR="005622DF" w:rsidRPr="005622DF">
        <w:rPr>
          <w:sz w:val="28"/>
          <w:szCs w:val="28"/>
        </w:rPr>
        <w:t>”</w:t>
      </w:r>
      <w:r w:rsidR="004F770F">
        <w:rPr>
          <w:sz w:val="28"/>
          <w:szCs w:val="28"/>
        </w:rPr>
        <w:t>, в котором уже присутствует строка Полная нагрузка с внесёнными в неё данными.</w:t>
      </w:r>
    </w:p>
    <w:p w14:paraId="60D8D157" w14:textId="4CD575AC" w:rsidR="00D36F80" w:rsidRDefault="00D36F80">
      <w:pPr>
        <w:rPr>
          <w:sz w:val="28"/>
          <w:szCs w:val="28"/>
        </w:rPr>
      </w:pPr>
    </w:p>
    <w:p w14:paraId="34101B08" w14:textId="77777777" w:rsidR="005622DF" w:rsidRPr="00CB78C2" w:rsidRDefault="005622DF">
      <w:pPr>
        <w:rPr>
          <w:sz w:val="28"/>
          <w:szCs w:val="28"/>
        </w:rPr>
      </w:pPr>
    </w:p>
    <w:p w14:paraId="78E3F1B6" w14:textId="77777777" w:rsidR="00D36F80" w:rsidRDefault="006B1541">
      <w:pPr>
        <w:pStyle w:val="1"/>
        <w:rPr>
          <w:caps/>
          <w:sz w:val="32"/>
        </w:rPr>
      </w:pPr>
      <w:bookmarkStart w:id="21" w:name="_Toc152969620"/>
      <w:r>
        <w:rPr>
          <w:caps/>
          <w:sz w:val="32"/>
        </w:rPr>
        <w:lastRenderedPageBreak/>
        <w:t>Сообщения</w:t>
      </w:r>
      <w:bookmarkEnd w:id="21"/>
    </w:p>
    <w:p w14:paraId="5BBCBDAA" w14:textId="77777777" w:rsidR="00D36F80" w:rsidRDefault="00D36F80"/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D36F80" w14:paraId="2265DD95" w14:textId="77777777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540F13" w14:textId="77777777" w:rsidR="00D36F80" w:rsidRDefault="006B15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D2FFE6" w14:textId="77777777" w:rsidR="00D36F80" w:rsidRDefault="006B1541">
            <w:pPr>
              <w:jc w:val="center"/>
            </w:pPr>
            <w:r>
              <w:t>Всего</w:t>
            </w:r>
          </w:p>
          <w:p w14:paraId="74B01D01" w14:textId="77777777" w:rsidR="00D36F80" w:rsidRDefault="006B1541">
            <w:pPr>
              <w:jc w:val="center"/>
            </w:pPr>
            <w:r>
              <w:t>листов</w:t>
            </w:r>
          </w:p>
          <w:p w14:paraId="23559258" w14:textId="77777777" w:rsidR="00D36F80" w:rsidRDefault="006B1541">
            <w:pPr>
              <w:jc w:val="center"/>
            </w:pPr>
            <w:r>
              <w:t>(страниц)</w:t>
            </w:r>
          </w:p>
          <w:p w14:paraId="24DC11DD" w14:textId="77777777" w:rsidR="00D36F80" w:rsidRDefault="006B1541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 xml:space="preserve">в </w:t>
            </w:r>
            <w:proofErr w:type="spellStart"/>
            <w:r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9A6013C" w14:textId="77777777" w:rsidR="00D36F80" w:rsidRDefault="006B1541">
            <w:pPr>
              <w:jc w:val="center"/>
            </w:pPr>
            <w:r>
              <w:t>№</w:t>
            </w:r>
          </w:p>
          <w:p w14:paraId="608A2C3E" w14:textId="77777777" w:rsidR="00D36F80" w:rsidRDefault="006B1541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FD0315F" w14:textId="77777777" w:rsidR="00D36F80" w:rsidRDefault="006B1541">
            <w:pPr>
              <w:jc w:val="center"/>
            </w:pPr>
            <w:r>
              <w:t>Входящий</w:t>
            </w:r>
          </w:p>
          <w:p w14:paraId="6102E419" w14:textId="77777777" w:rsidR="00D36F80" w:rsidRDefault="006B1541">
            <w:pPr>
              <w:jc w:val="center"/>
            </w:pPr>
            <w:r>
              <w:t xml:space="preserve">№ </w:t>
            </w:r>
            <w:proofErr w:type="spellStart"/>
            <w:r>
              <w:t>сопрово</w:t>
            </w:r>
            <w:proofErr w:type="spellEnd"/>
          </w:p>
          <w:p w14:paraId="46F58413" w14:textId="77777777" w:rsidR="00D36F80" w:rsidRDefault="006B1541">
            <w:pPr>
              <w:jc w:val="center"/>
            </w:pPr>
            <w:proofErr w:type="spellStart"/>
            <w:r>
              <w:t>дительного</w:t>
            </w:r>
            <w:proofErr w:type="spellEnd"/>
          </w:p>
          <w:p w14:paraId="53D8A372" w14:textId="77777777" w:rsidR="00D36F80" w:rsidRDefault="006B1541">
            <w:pPr>
              <w:jc w:val="center"/>
            </w:pPr>
            <w:r>
              <w:t>документа</w:t>
            </w:r>
          </w:p>
          <w:p w14:paraId="39031E63" w14:textId="77777777" w:rsidR="00D36F80" w:rsidRDefault="006B1541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7B18ADD" w14:textId="77777777" w:rsidR="00D36F80" w:rsidRDefault="006B1541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292465" w14:textId="77777777" w:rsidR="00D36F80" w:rsidRDefault="006B1541">
            <w:pPr>
              <w:jc w:val="center"/>
            </w:pPr>
            <w:r>
              <w:t>Дата</w:t>
            </w:r>
          </w:p>
        </w:tc>
      </w:tr>
      <w:tr w:rsidR="00D36F80" w14:paraId="78421939" w14:textId="77777777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8F25B06" w14:textId="77777777" w:rsidR="00D36F80" w:rsidRDefault="006B154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9AB581" w14:textId="77777777" w:rsidR="00D36F80" w:rsidRDefault="006B1541">
            <w:pPr>
              <w:jc w:val="center"/>
            </w:pPr>
            <w:r>
              <w:t>изменен</w:t>
            </w:r>
          </w:p>
          <w:p w14:paraId="7E32008F" w14:textId="77777777" w:rsidR="00D36F80" w:rsidRDefault="006B1541">
            <w:pPr>
              <w:jc w:val="center"/>
            </w:pPr>
            <w:proofErr w:type="spellStart"/>
            <w: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4C60F6" w14:textId="77777777" w:rsidR="00D36F80" w:rsidRDefault="006B1541">
            <w:pPr>
              <w:jc w:val="center"/>
            </w:pPr>
            <w:r>
              <w:t>заме</w:t>
            </w:r>
          </w:p>
          <w:p w14:paraId="1030B6AE" w14:textId="77777777" w:rsidR="00D36F80" w:rsidRDefault="006B1541">
            <w:pPr>
              <w:jc w:val="center"/>
            </w:pPr>
            <w:proofErr w:type="spellStart"/>
            <w: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DCE79C" w14:textId="77777777" w:rsidR="00D36F80" w:rsidRDefault="006B1541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AE2091" w14:textId="77777777" w:rsidR="00D36F80" w:rsidRDefault="006B1541">
            <w:pPr>
              <w:jc w:val="center"/>
            </w:pPr>
            <w:proofErr w:type="spellStart"/>
            <w:r>
              <w:t>анулиро</w:t>
            </w:r>
            <w:proofErr w:type="spellEnd"/>
          </w:p>
          <w:p w14:paraId="23242CCD" w14:textId="77777777" w:rsidR="00D36F80" w:rsidRDefault="006B1541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3DD76AF2" w14:textId="77777777" w:rsidR="00D36F80" w:rsidRDefault="00D36F80"/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0C2EA1C8" w14:textId="77777777" w:rsidR="00D36F80" w:rsidRDefault="00D36F80"/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74011D4A" w14:textId="77777777" w:rsidR="00D36F80" w:rsidRDefault="00D36F80"/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9CDA374" w14:textId="77777777" w:rsidR="00D36F80" w:rsidRDefault="00D36F80"/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110497D9" w14:textId="77777777" w:rsidR="00D36F80" w:rsidRDefault="00D36F80"/>
        </w:tc>
      </w:tr>
      <w:tr w:rsidR="00D36F80" w14:paraId="557FEF9D" w14:textId="77777777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ACEA528" w14:textId="77777777" w:rsidR="00D36F80" w:rsidRDefault="00D36F80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14:paraId="04A2B658" w14:textId="77777777" w:rsidR="00D36F80" w:rsidRDefault="00D36F80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14:paraId="7139F408" w14:textId="77777777" w:rsidR="00D36F80" w:rsidRDefault="00D36F80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14:paraId="5753BB3C" w14:textId="77777777" w:rsidR="00D36F80" w:rsidRDefault="00D36F80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14:paraId="4242CF07" w14:textId="77777777" w:rsidR="00D36F80" w:rsidRDefault="00D36F80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14:paraId="180D1E68" w14:textId="77777777" w:rsidR="00D36F80" w:rsidRDefault="00D36F80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14:paraId="4A542D9C" w14:textId="77777777" w:rsidR="00D36F80" w:rsidRDefault="00D36F80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14:paraId="1A668B7F" w14:textId="77777777" w:rsidR="00D36F80" w:rsidRDefault="00D36F80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14:paraId="6B024819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194D36D" w14:textId="77777777" w:rsidR="00D36F80" w:rsidRDefault="00D36F80">
            <w:pPr>
              <w:jc w:val="center"/>
            </w:pPr>
          </w:p>
        </w:tc>
      </w:tr>
      <w:tr w:rsidR="00D36F80" w14:paraId="656D460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8182CE8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27F9613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3AD2FEB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6141C1F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C878B42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6F62D15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D2C4AC1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73CBCEF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6028E92D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C8640B6" w14:textId="77777777" w:rsidR="00D36F80" w:rsidRDefault="00D36F80">
            <w:pPr>
              <w:jc w:val="center"/>
            </w:pPr>
          </w:p>
        </w:tc>
      </w:tr>
      <w:tr w:rsidR="00D36F80" w14:paraId="434D28FC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C24786D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E2CA712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2121D3A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BF8230B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9654932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DB5C1BB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0D5F01C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A693F76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52B44AD0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9A6E933" w14:textId="77777777" w:rsidR="00D36F80" w:rsidRDefault="00D36F80">
            <w:pPr>
              <w:jc w:val="center"/>
            </w:pPr>
          </w:p>
        </w:tc>
      </w:tr>
      <w:tr w:rsidR="00D36F80" w14:paraId="174E1FD4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22A3520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844BD7B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025DBA5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768301D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30ACD61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0760465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A93376F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CC285A1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1D8D2A70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BA1BFF6" w14:textId="77777777" w:rsidR="00D36F80" w:rsidRDefault="00D36F80">
            <w:pPr>
              <w:jc w:val="center"/>
            </w:pPr>
          </w:p>
        </w:tc>
      </w:tr>
      <w:tr w:rsidR="00D36F80" w14:paraId="3063A29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B27CB3A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0AC474A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C37A5D7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DE21FA4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6E4BE0E" w14:textId="77777777" w:rsidR="00D36F80" w:rsidRDefault="00D36F80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14:paraId="505BF301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28657FC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6EA4A98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053C805D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D152CC6" w14:textId="77777777" w:rsidR="00D36F80" w:rsidRDefault="00D36F80">
            <w:pPr>
              <w:jc w:val="center"/>
            </w:pPr>
          </w:p>
        </w:tc>
      </w:tr>
      <w:tr w:rsidR="00D36F80" w14:paraId="6BA5DDCA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9613BAA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23AED88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9B74F26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8644F5B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B4514C6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43ACB0C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E8C3A0A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49B71B1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1A6567E6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F4F98CE" w14:textId="77777777" w:rsidR="00D36F80" w:rsidRDefault="00D36F80">
            <w:pPr>
              <w:jc w:val="center"/>
            </w:pPr>
          </w:p>
        </w:tc>
      </w:tr>
      <w:tr w:rsidR="00D36F80" w14:paraId="242F306E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53A8F1C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2910169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FEFE39F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0FC39BB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73F9526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D49A0F4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CB09BCA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E55647B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6CFCA330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30D66D8" w14:textId="77777777" w:rsidR="00D36F80" w:rsidRDefault="00D36F80">
            <w:pPr>
              <w:jc w:val="center"/>
            </w:pPr>
          </w:p>
        </w:tc>
      </w:tr>
      <w:tr w:rsidR="00D36F80" w14:paraId="4923AEF0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161BC22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D7B4BD3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E18D7EF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A20D672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8CFBF76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4F0E903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927D516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8265AED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627AF6D5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25C4730" w14:textId="77777777" w:rsidR="00D36F80" w:rsidRDefault="00D36F80">
            <w:pPr>
              <w:jc w:val="center"/>
            </w:pPr>
          </w:p>
        </w:tc>
      </w:tr>
      <w:tr w:rsidR="00D36F80" w14:paraId="4B9C6D8F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8FB175C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3BC0D05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04C6888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E5322F1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6704302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BC753D4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8E7DD62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224CBB2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68A7565C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6A8FA6F" w14:textId="77777777" w:rsidR="00D36F80" w:rsidRDefault="00D36F80">
            <w:pPr>
              <w:jc w:val="center"/>
            </w:pPr>
          </w:p>
        </w:tc>
      </w:tr>
      <w:tr w:rsidR="00D36F80" w14:paraId="317DD61C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B23DCE4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9DDFDC8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45DAB2A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87C2500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DA45A6C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52DD0E1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9B31417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61693B8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7B2DB9C1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43C1EFF" w14:textId="77777777" w:rsidR="00D36F80" w:rsidRDefault="00D36F80">
            <w:pPr>
              <w:jc w:val="center"/>
            </w:pPr>
          </w:p>
        </w:tc>
      </w:tr>
      <w:tr w:rsidR="00D36F80" w14:paraId="0B9F857D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38BAFDC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0E673E5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3F90464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32A2EE6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455D45F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BC0F76F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4E153A0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3520ADA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6D770BFC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B13A4A2" w14:textId="77777777" w:rsidR="00D36F80" w:rsidRDefault="00D36F80">
            <w:pPr>
              <w:jc w:val="center"/>
            </w:pPr>
          </w:p>
        </w:tc>
      </w:tr>
      <w:tr w:rsidR="00D36F80" w14:paraId="24CCF3C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1D0CD74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26681BB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18BAB50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6381EBE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2000A1C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69098A8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43D3FA0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CBE9865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76E9282A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9B6CC6A" w14:textId="77777777" w:rsidR="00D36F80" w:rsidRDefault="00D36F80">
            <w:pPr>
              <w:jc w:val="center"/>
            </w:pPr>
          </w:p>
        </w:tc>
      </w:tr>
      <w:tr w:rsidR="00D36F80" w14:paraId="66DF85BD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5B0B0AB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67683BC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BA8A78D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030A76A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5934329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D843177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36A9D90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C2B768D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6A6FE5DF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1D2965E" w14:textId="77777777" w:rsidR="00D36F80" w:rsidRDefault="00D36F80">
            <w:pPr>
              <w:jc w:val="center"/>
            </w:pPr>
          </w:p>
        </w:tc>
      </w:tr>
      <w:tr w:rsidR="00D36F80" w14:paraId="4256A17E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81A8B96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D69D0DC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F7E59D1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D489539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4916D91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A2546EA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31E66C9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059F673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065073EC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77BC58D" w14:textId="77777777" w:rsidR="00D36F80" w:rsidRDefault="00D36F80">
            <w:pPr>
              <w:jc w:val="center"/>
            </w:pPr>
          </w:p>
        </w:tc>
      </w:tr>
      <w:tr w:rsidR="00D36F80" w14:paraId="147D2BDE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07E2E80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3CAA22A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FBC11E8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D07B34C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B761F0E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D9261FB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3C5CACC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601F49E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1411F24C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F88F71F" w14:textId="77777777" w:rsidR="00D36F80" w:rsidRDefault="00D36F80">
            <w:pPr>
              <w:jc w:val="center"/>
            </w:pPr>
          </w:p>
        </w:tc>
      </w:tr>
      <w:tr w:rsidR="00D36F80" w14:paraId="497D4D3C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108A1B1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32FC60F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ACE2795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1D15BD1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7BC2EDA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95E376F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E81A027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DE9B157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494520C9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C07921D" w14:textId="77777777" w:rsidR="00D36F80" w:rsidRDefault="00D36F80">
            <w:pPr>
              <w:jc w:val="center"/>
            </w:pPr>
          </w:p>
        </w:tc>
      </w:tr>
      <w:tr w:rsidR="00D36F80" w14:paraId="6FC6659C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708C372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63EE5A6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5FCE719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23A831A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9C427D4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538D060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F9EBCFB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7C4B54F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306C8685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E716898" w14:textId="77777777" w:rsidR="00D36F80" w:rsidRDefault="00D36F80">
            <w:pPr>
              <w:jc w:val="center"/>
            </w:pPr>
          </w:p>
        </w:tc>
      </w:tr>
      <w:tr w:rsidR="00D36F80" w14:paraId="67206CC5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934FC12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0B715AE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AC79791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60E6A1F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209F5F0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32CC764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7E9FA94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63EE2E6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559350F1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F952105" w14:textId="77777777" w:rsidR="00D36F80" w:rsidRDefault="00D36F80">
            <w:pPr>
              <w:jc w:val="center"/>
            </w:pPr>
          </w:p>
        </w:tc>
      </w:tr>
      <w:tr w:rsidR="00D36F80" w14:paraId="31F4416E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1F9A4FF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13BA5E6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8584B89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E569E95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C0EB5D6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B62A850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2DFC92C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E357B18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74C026F3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AA33350" w14:textId="77777777" w:rsidR="00D36F80" w:rsidRDefault="00D36F80">
            <w:pPr>
              <w:jc w:val="center"/>
            </w:pPr>
          </w:p>
        </w:tc>
      </w:tr>
      <w:tr w:rsidR="00D36F80" w14:paraId="7C87CE94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27EE9BD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9D9A3CB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D6D7C11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C3D5013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735AFB6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1A2A58C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7B5A9D3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F40E5CF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27BD198E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C8A3108" w14:textId="77777777" w:rsidR="00D36F80" w:rsidRDefault="00D36F80">
            <w:pPr>
              <w:jc w:val="center"/>
            </w:pPr>
          </w:p>
        </w:tc>
      </w:tr>
      <w:tr w:rsidR="00D36F80" w14:paraId="0ABFFA45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10CF955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9C5E534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7F6E5FD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5E20802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B59FA2F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5DFC586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4A98777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6BE9547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0871B5B7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D54D6C5" w14:textId="77777777" w:rsidR="00D36F80" w:rsidRDefault="00D36F80">
            <w:pPr>
              <w:jc w:val="center"/>
            </w:pPr>
          </w:p>
        </w:tc>
      </w:tr>
      <w:tr w:rsidR="00D36F80" w14:paraId="11C870FB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1F0CD1C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DF96CD0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4D01F8A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F56AF8D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B997377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8EF5B65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1921040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B8649EE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19CF11C5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7E97208" w14:textId="77777777" w:rsidR="00D36F80" w:rsidRDefault="00D36F80">
            <w:pPr>
              <w:jc w:val="center"/>
            </w:pPr>
          </w:p>
        </w:tc>
      </w:tr>
      <w:tr w:rsidR="00D36F80" w14:paraId="097E8EA3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1A2F904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437F241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155A5B8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DC3524B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938E7E7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7256F0C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221E904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9F50722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081F848A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C2C45CD" w14:textId="77777777" w:rsidR="00D36F80" w:rsidRDefault="00D36F80">
            <w:pPr>
              <w:jc w:val="center"/>
            </w:pPr>
          </w:p>
        </w:tc>
      </w:tr>
      <w:tr w:rsidR="00D36F80" w14:paraId="2977721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732A96D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D9AACDD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1E67433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104A12B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9A7C3E3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412D06D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0D2D431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3233989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29631F87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ABD411A" w14:textId="77777777" w:rsidR="00D36F80" w:rsidRDefault="00D36F80">
            <w:pPr>
              <w:jc w:val="center"/>
            </w:pPr>
          </w:p>
        </w:tc>
      </w:tr>
      <w:tr w:rsidR="00D36F80" w14:paraId="346E343A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660A88E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52F4560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1853C08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F5CD5AD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77E0E5C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9F9C852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E86D705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5F39D80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7DEE2AA9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4E79C91" w14:textId="77777777" w:rsidR="00D36F80" w:rsidRDefault="00D36F80">
            <w:pPr>
              <w:jc w:val="center"/>
            </w:pPr>
          </w:p>
        </w:tc>
      </w:tr>
      <w:tr w:rsidR="00D36F80" w14:paraId="112510C2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2D66ED7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766D271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EA43CED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DC23507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E791AB8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702E221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4A9EB4B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5B49E3F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6D27B66B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78E176A" w14:textId="77777777" w:rsidR="00D36F80" w:rsidRDefault="00D36F80">
            <w:pPr>
              <w:jc w:val="center"/>
            </w:pPr>
          </w:p>
        </w:tc>
      </w:tr>
      <w:tr w:rsidR="00D36F80" w14:paraId="29EA0A73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6008E62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E63305F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E43A67E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45724E3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E2EEEB6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9887237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292875D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A5FDD65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1ABD20AB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49B03B4" w14:textId="77777777" w:rsidR="00D36F80" w:rsidRDefault="00D36F80">
            <w:pPr>
              <w:jc w:val="center"/>
            </w:pPr>
          </w:p>
        </w:tc>
      </w:tr>
      <w:tr w:rsidR="00D36F80" w14:paraId="2738754E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29FB380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3B5E130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38C9DF1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494068A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DCB8365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37C9A6D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E3D0E2F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755D899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23632FEA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F31DEAE" w14:textId="77777777" w:rsidR="00D36F80" w:rsidRDefault="00D36F80">
            <w:pPr>
              <w:jc w:val="center"/>
            </w:pPr>
          </w:p>
        </w:tc>
      </w:tr>
      <w:tr w:rsidR="00D36F80" w14:paraId="33FA609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BF8FEBD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A51647C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F88E25A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16099D2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1F9E255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A6CB6F0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7B2E9C9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5BF7A45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5DC27006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750708C" w14:textId="77777777" w:rsidR="00D36F80" w:rsidRDefault="00D36F80">
            <w:pPr>
              <w:jc w:val="center"/>
            </w:pPr>
          </w:p>
        </w:tc>
      </w:tr>
      <w:tr w:rsidR="00D36F80" w14:paraId="45AD98F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7581709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978851D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F97A95D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8492A22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9E2098E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F95770E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4055890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C23452E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7021F0BE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11D8CC0" w14:textId="77777777" w:rsidR="00D36F80" w:rsidRDefault="00D36F80">
            <w:pPr>
              <w:jc w:val="center"/>
            </w:pPr>
          </w:p>
        </w:tc>
      </w:tr>
      <w:tr w:rsidR="00D36F80" w14:paraId="7032211D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FD1EED5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3C43693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96E6D09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C59BE9F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9F2B71F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F680689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4CFB3BA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F2EA716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2BCCB988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7F65545" w14:textId="77777777" w:rsidR="00D36F80" w:rsidRDefault="00D36F80">
            <w:pPr>
              <w:jc w:val="center"/>
            </w:pPr>
          </w:p>
        </w:tc>
      </w:tr>
      <w:tr w:rsidR="00D36F80" w14:paraId="68436589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E2D48B3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A4ADBE9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4E34E29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F3A76E6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0F04700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CE07EC7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B6C5F79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7979FBA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4ED7810E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C7ED1CC" w14:textId="77777777" w:rsidR="00D36F80" w:rsidRDefault="00D36F80">
            <w:pPr>
              <w:jc w:val="center"/>
            </w:pPr>
          </w:p>
        </w:tc>
      </w:tr>
      <w:tr w:rsidR="00D36F80" w14:paraId="1D40592F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C9B1E38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5E3484C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B59727C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189E7F3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2941424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5D59221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D53C8F0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2508DEE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1761CF23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E5425F1" w14:textId="77777777" w:rsidR="00D36F80" w:rsidRDefault="00D36F80">
            <w:pPr>
              <w:jc w:val="center"/>
            </w:pPr>
          </w:p>
        </w:tc>
      </w:tr>
      <w:tr w:rsidR="00D36F80" w14:paraId="44D8DA6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8AA1041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F3E5F96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6E5CC64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8DEFC6F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D86FB94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E6E1AA8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1017A38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0BA925B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508D88FF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0CD739B" w14:textId="77777777" w:rsidR="00D36F80" w:rsidRDefault="00D36F80">
            <w:pPr>
              <w:jc w:val="center"/>
            </w:pPr>
          </w:p>
        </w:tc>
      </w:tr>
      <w:tr w:rsidR="00D36F80" w14:paraId="77479E9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E3F53C5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E7D88CD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0F61150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B03192E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0E9E1DD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78AA131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C56C0B3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72B5C16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75786F49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85245AC" w14:textId="77777777" w:rsidR="00D36F80" w:rsidRDefault="00D36F80">
            <w:pPr>
              <w:jc w:val="center"/>
            </w:pPr>
          </w:p>
        </w:tc>
      </w:tr>
      <w:tr w:rsidR="00D36F80" w14:paraId="04BC8718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19BEF29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632A561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FFF3787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D022635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680BC4F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3C502AF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804C133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974A242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1A81AAED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B86FD9E" w14:textId="77777777" w:rsidR="00D36F80" w:rsidRDefault="00D36F80">
            <w:pPr>
              <w:jc w:val="center"/>
            </w:pPr>
          </w:p>
        </w:tc>
      </w:tr>
      <w:tr w:rsidR="00D36F80" w14:paraId="26905203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F975E63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D0CDE6B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1BDA2A2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315131F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A8B3FE4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B1EC713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6C7F50D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010C2B2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7E0A11BC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35748CA" w14:textId="77777777" w:rsidR="00D36F80" w:rsidRDefault="00D36F80">
            <w:pPr>
              <w:jc w:val="center"/>
            </w:pPr>
          </w:p>
        </w:tc>
      </w:tr>
      <w:tr w:rsidR="00D36F80" w14:paraId="3D79AFBD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9A714C2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9D41DE2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98B44EA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EDF885E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07F634E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211630E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011E103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8F1EA29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03B0F7F9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725BABD" w14:textId="77777777" w:rsidR="00D36F80" w:rsidRDefault="00D36F80">
            <w:pPr>
              <w:jc w:val="center"/>
            </w:pPr>
          </w:p>
        </w:tc>
      </w:tr>
      <w:tr w:rsidR="00D36F80" w14:paraId="761C8D5D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057BFA7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16022EA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0283C29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298A7E4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56DBC1A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DD62F54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CE262FC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3FC4399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3FBA2DB5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4784C86" w14:textId="77777777" w:rsidR="00D36F80" w:rsidRDefault="00D36F80">
            <w:pPr>
              <w:jc w:val="center"/>
            </w:pPr>
          </w:p>
        </w:tc>
      </w:tr>
      <w:tr w:rsidR="00D36F80" w14:paraId="14B7537B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0681D13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5303824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5E6BFE7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05CE074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61B8C52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9E2F8E2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372E0CD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926E520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2430CF7F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F9510ED" w14:textId="77777777" w:rsidR="00D36F80" w:rsidRDefault="00D36F80">
            <w:pPr>
              <w:jc w:val="center"/>
            </w:pPr>
          </w:p>
        </w:tc>
      </w:tr>
      <w:tr w:rsidR="00D36F80" w14:paraId="3A61EDE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80A4111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C6F0989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ACD96DF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C21DB80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9EEAC51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4559225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1D44C70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8854AF7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1C99BD40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0FDF9B8" w14:textId="77777777" w:rsidR="00D36F80" w:rsidRDefault="00D36F80">
            <w:pPr>
              <w:jc w:val="center"/>
            </w:pPr>
          </w:p>
        </w:tc>
      </w:tr>
      <w:tr w:rsidR="00D36F80" w14:paraId="271C7206" w14:textId="77777777" w:rsidTr="004F770F">
        <w:trPr>
          <w:trHeight w:hRule="exact" w:val="90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9F0532A" w14:textId="77777777" w:rsidR="00D36F80" w:rsidRDefault="00D36F80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14:paraId="73B35E74" w14:textId="77777777" w:rsidR="00D36F80" w:rsidRDefault="00D36F80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14:paraId="433B6D12" w14:textId="77777777" w:rsidR="00D36F80" w:rsidRDefault="00D36F80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14:paraId="59D418CA" w14:textId="77777777" w:rsidR="00D36F80" w:rsidRDefault="00D36F80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14:paraId="38C7E1A3" w14:textId="77777777" w:rsidR="00D36F80" w:rsidRDefault="00D36F80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14:paraId="67280567" w14:textId="77777777" w:rsidR="00D36F80" w:rsidRDefault="00D36F80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14:paraId="05641C6F" w14:textId="77777777" w:rsidR="00D36F80" w:rsidRDefault="00D36F80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14:paraId="6CA383E5" w14:textId="77777777" w:rsidR="00D36F80" w:rsidRDefault="00D36F80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14:paraId="5807E386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1B064EB" w14:textId="77777777" w:rsidR="00D36F80" w:rsidRDefault="00D36F80">
            <w:pPr>
              <w:jc w:val="center"/>
            </w:pPr>
          </w:p>
        </w:tc>
      </w:tr>
    </w:tbl>
    <w:p w14:paraId="094F242E" w14:textId="77777777" w:rsidR="00777C3A" w:rsidRDefault="00777C3A">
      <w:pPr>
        <w:rPr>
          <w:sz w:val="2"/>
        </w:rPr>
      </w:pPr>
    </w:p>
    <w:sectPr w:rsidR="00777C3A">
      <w:headerReference w:type="default" r:id="rId13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83E0F" w14:textId="77777777" w:rsidR="00D0775B" w:rsidRDefault="00D0775B">
      <w:r>
        <w:separator/>
      </w:r>
    </w:p>
  </w:endnote>
  <w:endnote w:type="continuationSeparator" w:id="0">
    <w:p w14:paraId="639E7BD9" w14:textId="77777777" w:rsidR="00D0775B" w:rsidRDefault="00D07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E375D" w14:textId="77777777" w:rsidR="00D36F80" w:rsidRDefault="006B1541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43EADB3" w14:textId="77777777" w:rsidR="00D36F80" w:rsidRDefault="00D36F8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C7BF5" w14:textId="08F4A11D" w:rsidR="00D36F80" w:rsidRDefault="00770824" w:rsidP="00770824">
    <w:pPr>
      <w:pStyle w:val="a5"/>
      <w:ind w:right="360"/>
      <w:jc w:val="center"/>
    </w:pPr>
    <w:r>
      <w:t>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9A248" w14:textId="57834DBE" w:rsidR="00FE3484" w:rsidRDefault="00FE3484" w:rsidP="00FE3484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Москва, 2023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39EC9" w14:textId="1F872F6B" w:rsidR="00D36F80" w:rsidRDefault="006B1541">
    <w:pPr>
      <w:pStyle w:val="a5"/>
      <w:jc w:val="center"/>
      <w:rPr>
        <w:sz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 w:rsidR="001B592D">
      <w:rPr>
        <w:sz w:val="36"/>
      </w:rPr>
      <w:t>9</w:t>
    </w:r>
  </w:p>
  <w:p w14:paraId="0B7BA267" w14:textId="77777777" w:rsidR="001B592D" w:rsidRDefault="001B592D">
    <w:pPr>
      <w:pStyle w:val="a5"/>
      <w:jc w:val="center"/>
      <w:rPr>
        <w:b/>
        <w:bCs/>
        <w:sz w:val="36"/>
        <w:szCs w:val="36"/>
      </w:rPr>
    </w:pPr>
  </w:p>
  <w:p w14:paraId="71EF5737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05F1BCCA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25E442C3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40E20137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395574AC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1E69AE39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574D7BF9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5299F34C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77177D67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5B32CD9B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47069072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61E036C9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71A2A0E5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07037645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2ADCD8F5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757C0911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3274B7C1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42BA3437" w14:textId="254DDF0C" w:rsidR="00D36F80" w:rsidRDefault="006B1541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 w:rsidR="00770824">
      <w:rPr>
        <w:b/>
        <w:bCs/>
        <w:sz w:val="28"/>
        <w:szCs w:val="28"/>
      </w:rPr>
      <w:t>23</w:t>
    </w:r>
    <w:r>
      <w:rPr>
        <w:b/>
        <w:bCs/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ECE77" w14:textId="77777777" w:rsidR="00D0775B" w:rsidRDefault="00D0775B">
      <w:r>
        <w:separator/>
      </w:r>
    </w:p>
  </w:footnote>
  <w:footnote w:type="continuationSeparator" w:id="0">
    <w:p w14:paraId="0653199D" w14:textId="77777777" w:rsidR="00D0775B" w:rsidRDefault="00D077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66057" w14:textId="77777777" w:rsidR="00D36F80" w:rsidRDefault="00D36F80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8C9C" w14:textId="77777777" w:rsidR="00D36F80" w:rsidRDefault="00D36F8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F5F0A" w14:textId="77777777" w:rsidR="00D36F80" w:rsidRDefault="006B1541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>
      <w:rPr>
        <w:rStyle w:val="a4"/>
        <w:b/>
        <w:bCs/>
        <w:noProof/>
        <w:sz w:val="32"/>
        <w:szCs w:val="32"/>
      </w:rPr>
      <w:t>2</w:t>
    </w:r>
    <w:r>
      <w:rPr>
        <w:rStyle w:val="a4"/>
        <w:b/>
        <w:bCs/>
        <w:sz w:val="32"/>
        <w:szCs w:val="32"/>
      </w:rPr>
      <w:fldChar w:fldCharType="end"/>
    </w:r>
  </w:p>
  <w:p w14:paraId="6EFDDDF8" w14:textId="77777777" w:rsidR="00D36F80" w:rsidRDefault="00D36F80">
    <w:pPr>
      <w:pStyle w:val="a3"/>
      <w:rPr>
        <w:sz w:val="32"/>
        <w:szCs w:val="32"/>
      </w:rPr>
    </w:pPr>
  </w:p>
  <w:p w14:paraId="1C395D0B" w14:textId="77777777" w:rsidR="00D36F80" w:rsidRDefault="006B1541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="00777C3A" w:rsidRPr="00777C3A">
      <w:rPr>
        <w:b/>
        <w:bCs/>
        <w:sz w:val="32"/>
      </w:rPr>
      <w:t>А.В.00001-01 33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287F39"/>
    <w:multiLevelType w:val="hybridMultilevel"/>
    <w:tmpl w:val="9C829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053F9"/>
    <w:multiLevelType w:val="hybridMultilevel"/>
    <w:tmpl w:val="B5448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620C1"/>
    <w:multiLevelType w:val="hybridMultilevel"/>
    <w:tmpl w:val="64F0C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73801"/>
    <w:multiLevelType w:val="hybridMultilevel"/>
    <w:tmpl w:val="5FCED1D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55D92D6C"/>
    <w:multiLevelType w:val="hybridMultilevel"/>
    <w:tmpl w:val="6DACDD48"/>
    <w:lvl w:ilvl="0" w:tplc="0419000F">
      <w:start w:val="1"/>
      <w:numFmt w:val="decimal"/>
      <w:lvlText w:val="%1."/>
      <w:lvlJc w:val="left"/>
      <w:pPr>
        <w:ind w:left="1380" w:hanging="360"/>
      </w:p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9" w15:restartNumberingAfterBreak="0">
    <w:nsid w:val="5625136C"/>
    <w:multiLevelType w:val="hybridMultilevel"/>
    <w:tmpl w:val="B82039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45B05"/>
    <w:multiLevelType w:val="multilevel"/>
    <w:tmpl w:val="31C00438"/>
    <w:lvl w:ilvl="0">
      <w:start w:val="1"/>
      <w:numFmt w:val="decimal"/>
      <w:pStyle w:val="1"/>
      <w:suff w:val="space"/>
      <w:lvlText w:val="%1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Restart w:val="0"/>
      <w:pStyle w:val="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673E6B"/>
    <w:multiLevelType w:val="hybridMultilevel"/>
    <w:tmpl w:val="9E3E5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31C12"/>
    <w:multiLevelType w:val="hybridMultilevel"/>
    <w:tmpl w:val="F1389610"/>
    <w:lvl w:ilvl="0" w:tplc="0419000F">
      <w:start w:val="1"/>
      <w:numFmt w:val="decimal"/>
      <w:lvlText w:val="%1."/>
      <w:lvlJc w:val="lef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5" w15:restartNumberingAfterBreak="0">
    <w:nsid w:val="76B84AA3"/>
    <w:multiLevelType w:val="hybridMultilevel"/>
    <w:tmpl w:val="F91C2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95C26"/>
    <w:multiLevelType w:val="hybridMultilevel"/>
    <w:tmpl w:val="B948B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0"/>
  </w:num>
  <w:num w:numId="5">
    <w:abstractNumId w:val="12"/>
  </w:num>
  <w:num w:numId="6">
    <w:abstractNumId w:val="4"/>
  </w:num>
  <w:num w:numId="7">
    <w:abstractNumId w:val="11"/>
  </w:num>
  <w:num w:numId="8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3"/>
  </w:num>
  <w:num w:numId="17">
    <w:abstractNumId w:val="9"/>
  </w:num>
  <w:num w:numId="18">
    <w:abstractNumId w:val="7"/>
  </w:num>
  <w:num w:numId="19">
    <w:abstractNumId w:val="14"/>
  </w:num>
  <w:num w:numId="20">
    <w:abstractNumId w:val="8"/>
  </w:num>
  <w:num w:numId="21">
    <w:abstractNumId w:val="16"/>
  </w:num>
  <w:num w:numId="22">
    <w:abstractNumId w:val="3"/>
  </w:num>
  <w:num w:numId="23">
    <w:abstractNumId w:val="1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3A"/>
    <w:rsid w:val="00112211"/>
    <w:rsid w:val="00167DFB"/>
    <w:rsid w:val="00193936"/>
    <w:rsid w:val="001B592D"/>
    <w:rsid w:val="001C4D77"/>
    <w:rsid w:val="002801C5"/>
    <w:rsid w:val="002D3301"/>
    <w:rsid w:val="003366AF"/>
    <w:rsid w:val="00337EE5"/>
    <w:rsid w:val="003416F2"/>
    <w:rsid w:val="0037620B"/>
    <w:rsid w:val="00474F9D"/>
    <w:rsid w:val="004F75AA"/>
    <w:rsid w:val="004F770F"/>
    <w:rsid w:val="005622DF"/>
    <w:rsid w:val="0058004C"/>
    <w:rsid w:val="00613474"/>
    <w:rsid w:val="006B1541"/>
    <w:rsid w:val="00770824"/>
    <w:rsid w:val="00777C3A"/>
    <w:rsid w:val="008F5C68"/>
    <w:rsid w:val="00953D4B"/>
    <w:rsid w:val="00B1128C"/>
    <w:rsid w:val="00C24F1A"/>
    <w:rsid w:val="00C33167"/>
    <w:rsid w:val="00C403D6"/>
    <w:rsid w:val="00CB3E41"/>
    <w:rsid w:val="00CB78C2"/>
    <w:rsid w:val="00CD6351"/>
    <w:rsid w:val="00D0775B"/>
    <w:rsid w:val="00D36F80"/>
    <w:rsid w:val="00D4361A"/>
    <w:rsid w:val="00DD2604"/>
    <w:rsid w:val="00DF646E"/>
    <w:rsid w:val="00E00D7B"/>
    <w:rsid w:val="00E348C1"/>
    <w:rsid w:val="00EA355D"/>
    <w:rsid w:val="00EC39CB"/>
    <w:rsid w:val="00F36B81"/>
    <w:rsid w:val="00FE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7004AE"/>
  <w15:chartTrackingRefBased/>
  <w15:docId w15:val="{D9EB9778-64C4-4F7C-A5CA-90395936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link w:val="a9"/>
    <w:semiHidden/>
    <w:pPr>
      <w:jc w:val="both"/>
    </w:pPr>
    <w:rPr>
      <w:sz w:val="28"/>
    </w:rPr>
  </w:style>
  <w:style w:type="paragraph" w:styleId="aa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b">
    <w:name w:val="Normal (Web)"/>
    <w:basedOn w:val="a"/>
    <w:uiPriority w:val="99"/>
    <w:semiHidden/>
    <w:pPr>
      <w:spacing w:before="100" w:beforeAutospacing="1" w:after="100" w:afterAutospacing="1"/>
    </w:pPr>
  </w:style>
  <w:style w:type="character" w:styleId="ac">
    <w:name w:val="footnote reference"/>
    <w:basedOn w:val="a0"/>
    <w:semiHidden/>
    <w:rPr>
      <w:vertAlign w:val="superscript"/>
    </w:rPr>
  </w:style>
  <w:style w:type="character" w:styleId="ad">
    <w:name w:val="Hyperlink"/>
    <w:basedOn w:val="a0"/>
    <w:uiPriority w:val="99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777C3A"/>
    <w:pPr>
      <w:ind w:left="708"/>
    </w:pPr>
  </w:style>
  <w:style w:type="character" w:customStyle="1" w:styleId="a9">
    <w:name w:val="Основной текст Знак"/>
    <w:link w:val="a8"/>
    <w:semiHidden/>
    <w:rsid w:val="0058004C"/>
    <w:rPr>
      <w:sz w:val="28"/>
      <w:szCs w:val="24"/>
    </w:rPr>
  </w:style>
  <w:style w:type="character" w:styleId="af">
    <w:name w:val="Strong"/>
    <w:uiPriority w:val="22"/>
    <w:qFormat/>
    <w:rsid w:val="008F5C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8;&#1091;&#1090;&#1102;&#1085;&#1103;&#1085;%20&#1057;&#1086;&#1092;&#1100;&#1103;\AppData\Local\Temp\63cfcdfb-86bb-4848-9069-78997a5b7cc1_ESPD_33.zip.cc1\33%20&#1056;&#1091;&#1082;&#1086;&#1074;&#1086;&#1076;&#1089;&#1090;&#1074;&#1086;%20&#1087;&#1088;&#1086;&#1075;&#1088;&#1072;&#1084;&#1084;&#1080;&#1089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33 Руководство программиста</Template>
  <TotalTime>7</TotalTime>
  <Pages>9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10367</CharactersWithSpaces>
  <SharedDoc>false</SharedDoc>
  <HLinks>
    <vt:vector size="180" baseType="variant"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_Toc118260675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_Toc118260674</vt:lpwstr>
      </vt:variant>
      <vt:variant>
        <vt:i4>1245241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_Toc118260673</vt:lpwstr>
      </vt:variant>
      <vt:variant>
        <vt:i4>1245241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_Toc118260672</vt:lpwstr>
      </vt:variant>
      <vt:variant>
        <vt:i4>1245241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_Toc118260671</vt:lpwstr>
      </vt:variant>
      <vt:variant>
        <vt:i4>1245241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_Toc118260670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_Toc118260669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_Toc118260668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_Toc118260667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_Toc118260666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_Toc118260665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_Toc118260664</vt:lpwstr>
      </vt:variant>
      <vt:variant>
        <vt:i4>1179705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_Toc118260663</vt:lpwstr>
      </vt:variant>
      <vt:variant>
        <vt:i4>1179705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_Toc118260662</vt:lpwstr>
      </vt:variant>
      <vt:variant>
        <vt:i4>1179705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_Toc118260661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_Toc118260660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_Toc118260659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_Toc118260658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_Toc118260657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_Toc118260656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_Toc118260655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_Toc118260654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_Toc118260653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_Toc118260652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_Toc118260651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_Toc118260650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_Toc118260649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_Toc118260648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_Toc118260647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_Toc118260646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Арутюнян Софья</dc:creator>
  <cp:keywords/>
  <dc:description/>
  <cp:lastModifiedBy>Софья Арутюнян</cp:lastModifiedBy>
  <cp:revision>2</cp:revision>
  <cp:lastPrinted>2005-09-30T06:24:00Z</cp:lastPrinted>
  <dcterms:created xsi:type="dcterms:W3CDTF">2023-12-09T15:06:00Z</dcterms:created>
  <dcterms:modified xsi:type="dcterms:W3CDTF">2023-12-09T15:06:00Z</dcterms:modified>
</cp:coreProperties>
</file>